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003C89">
        <w:rPr>
          <w:rFonts w:ascii="Calibri" w:hAnsi="Calibri"/>
        </w:rPr>
        <w:t>8</w:t>
      </w:r>
      <w:r w:rsidRPr="007766C5">
        <w:rPr>
          <w:rFonts w:ascii="Calibri" w:hAnsi="Calibri"/>
        </w:rPr>
        <w:t>:</w:t>
      </w:r>
      <w:r w:rsidR="00003C89">
        <w:rPr>
          <w:rFonts w:ascii="Calibri" w:hAnsi="Calibri"/>
        </w:rPr>
        <w:t xml:space="preserve"> Add Dash Button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33694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0F26DD" w:rsidP="00FF5511">
            <w:pPr>
              <w:rPr>
                <w:sz w:val="24"/>
              </w:rPr>
            </w:pPr>
            <w:r>
              <w:rPr>
                <w:sz w:val="24"/>
              </w:rPr>
              <w:t>Michael Friend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0F26DD" w:rsidP="000F26DD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  <w:r w:rsidR="00845889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336947" w:rsidRDefault="000F26DD" w:rsidP="000F26DD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336947" w:rsidRDefault="000F26DD" w:rsidP="009F3F89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336947" w:rsidRDefault="00066106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336947" w:rsidRDefault="00066106">
            <w:pPr>
              <w:rPr>
                <w:sz w:val="24"/>
              </w:rPr>
            </w:pPr>
            <w:r>
              <w:rPr>
                <w:sz w:val="24"/>
              </w:rPr>
              <w:t xml:space="preserve">Mobile Application User 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336947" w:rsidRDefault="00066106">
            <w:pPr>
              <w:rPr>
                <w:sz w:val="24"/>
              </w:rPr>
            </w:pPr>
            <w:r>
              <w:rPr>
                <w:sz w:val="24"/>
              </w:rPr>
              <w:t xml:space="preserve">Mobile Application, Automation System, Amazon Dash Button 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8B2DB7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to add a dash button </w:t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336947" w:rsidRDefault="008B2DB7">
            <w:pPr>
              <w:rPr>
                <w:sz w:val="24"/>
              </w:rPr>
            </w:pPr>
            <w:r>
              <w:rPr>
                <w:sz w:val="24"/>
              </w:rPr>
              <w:t>System is set up and the target light is added to the system</w:t>
            </w:r>
            <w:r w:rsidR="00D256E8">
              <w:rPr>
                <w:sz w:val="24"/>
              </w:rPr>
              <w:t xml:space="preserve"> (UseCase Add Light)</w:t>
            </w:r>
            <w:r w:rsidR="0027313F">
              <w:rPr>
                <w:sz w:val="24"/>
              </w:rPr>
              <w:t>, User is authenticated</w:t>
            </w:r>
            <w:bookmarkStart w:id="0" w:name="_GoBack"/>
            <w:bookmarkEnd w:id="0"/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336947" w:rsidRDefault="008B2DB7" w:rsidP="00823999">
            <w:pPr>
              <w:rPr>
                <w:sz w:val="24"/>
              </w:rPr>
            </w:pPr>
            <w:r>
              <w:rPr>
                <w:sz w:val="24"/>
              </w:rPr>
              <w:t>Dash button has been sucessfully added to the system to control target light</w:t>
            </w:r>
            <w:r w:rsidR="007766C5">
              <w:rPr>
                <w:sz w:val="24"/>
              </w:rPr>
              <w:br/>
            </w:r>
          </w:p>
        </w:tc>
      </w:tr>
      <w:tr w:rsidR="00845889" w:rsidTr="007766C5">
        <w:tc>
          <w:tcPr>
            <w:tcW w:w="2088" w:type="dxa"/>
          </w:tcPr>
          <w:p w:rsidR="0033694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336947" w:rsidRDefault="00823999" w:rsidP="00823999">
            <w:pPr>
              <w:rPr>
                <w:sz w:val="24"/>
              </w:rPr>
            </w:pPr>
            <w:r>
              <w:rPr>
                <w:sz w:val="24"/>
              </w:rPr>
              <w:t xml:space="preserve">Dash button is not added and user is notified </w:t>
            </w:r>
            <w:r w:rsidR="00C846B6">
              <w:rPr>
                <w:sz w:val="24"/>
              </w:rPr>
              <w:t xml:space="preserve">of the error that occurred. </w:t>
            </w:r>
          </w:p>
        </w:tc>
      </w:tr>
    </w:tbl>
    <w:p w:rsidR="00336947" w:rsidRDefault="0033694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336947" w:rsidTr="007766C5">
        <w:tc>
          <w:tcPr>
            <w:tcW w:w="10289" w:type="dxa"/>
            <w:gridSpan w:val="2"/>
          </w:tcPr>
          <w:p w:rsidR="00336947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336947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336947" w:rsidRDefault="003243A5" w:rsidP="00FA4678">
            <w:pPr>
              <w:rPr>
                <w:sz w:val="24"/>
              </w:rPr>
            </w:pPr>
            <w:r>
              <w:rPr>
                <w:sz w:val="24"/>
              </w:rPr>
              <w:t>User begins Dash Button set up in Amazon app</w:t>
            </w:r>
            <w:r w:rsidR="00F7176B">
              <w:rPr>
                <w:sz w:val="24"/>
              </w:rPr>
              <w:t xml:space="preserve">, stopping at the “Choose a product step” 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336947" w:rsidRDefault="001E0427" w:rsidP="00FA4678">
            <w:pPr>
              <w:rPr>
                <w:sz w:val="24"/>
              </w:rPr>
            </w:pPr>
            <w:r>
              <w:rPr>
                <w:sz w:val="24"/>
              </w:rPr>
              <w:t>User enters Dash Button setup mode on Hokie Home app.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336947" w:rsidRDefault="001E0427" w:rsidP="00FA4678">
            <w:pPr>
              <w:rPr>
                <w:sz w:val="24"/>
              </w:rPr>
            </w:pPr>
            <w:r>
              <w:rPr>
                <w:sz w:val="24"/>
              </w:rPr>
              <w:t>User presses Amazon Dash button, to set it up with Hokie Home System.</w:t>
            </w:r>
          </w:p>
        </w:tc>
      </w:tr>
      <w:tr w:rsidR="00336947" w:rsidTr="007766C5">
        <w:tc>
          <w:tcPr>
            <w:tcW w:w="828" w:type="dxa"/>
          </w:tcPr>
          <w:p w:rsidR="00336947" w:rsidRDefault="001E042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1E0427" w:rsidRDefault="001E0427" w:rsidP="00FA4678">
            <w:pPr>
              <w:rPr>
                <w:sz w:val="24"/>
              </w:rPr>
            </w:pPr>
            <w:r>
              <w:rPr>
                <w:sz w:val="24"/>
              </w:rPr>
              <w:t>System discovers Dash button and user is taken to the light selector screen</w:t>
            </w:r>
          </w:p>
        </w:tc>
      </w:tr>
      <w:tr w:rsidR="008B7734" w:rsidTr="007766C5">
        <w:tc>
          <w:tcPr>
            <w:tcW w:w="828" w:type="dxa"/>
          </w:tcPr>
          <w:p w:rsidR="008B7734" w:rsidRDefault="008B7734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8B7734" w:rsidRDefault="008B7734" w:rsidP="00FA4678">
            <w:pPr>
              <w:rPr>
                <w:sz w:val="24"/>
              </w:rPr>
            </w:pPr>
            <w:r>
              <w:rPr>
                <w:sz w:val="24"/>
              </w:rPr>
              <w:t>User selects the light to pair with the Dash button and the system pairs it with the dash button</w:t>
            </w:r>
          </w:p>
        </w:tc>
      </w:tr>
    </w:tbl>
    <w:p w:rsidR="00336947" w:rsidRDefault="0033694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336947" w:rsidTr="007766C5">
        <w:tc>
          <w:tcPr>
            <w:tcW w:w="10289" w:type="dxa"/>
            <w:gridSpan w:val="2"/>
          </w:tcPr>
          <w:p w:rsidR="00336947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336947" w:rsidTr="007766C5">
        <w:tc>
          <w:tcPr>
            <w:tcW w:w="828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33694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336947" w:rsidTr="00C81B7B">
        <w:trPr>
          <w:trHeight w:val="1269"/>
        </w:trPr>
        <w:tc>
          <w:tcPr>
            <w:tcW w:w="828" w:type="dxa"/>
          </w:tcPr>
          <w:p w:rsidR="00336947" w:rsidRPr="000A1D3F" w:rsidRDefault="000A1D3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9461" w:type="dxa"/>
          </w:tcPr>
          <w:p w:rsidR="00336947" w:rsidRDefault="00F72DAA">
            <w:pPr>
              <w:rPr>
                <w:sz w:val="24"/>
              </w:rPr>
            </w:pPr>
            <w:r>
              <w:rPr>
                <w:sz w:val="24"/>
              </w:rPr>
              <w:t>App cannot connect to server</w:t>
            </w:r>
          </w:p>
          <w:p w:rsidR="000A1D3F" w:rsidRDefault="00BF6307" w:rsidP="00BF630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Display message to user informing them </w:t>
            </w:r>
            <w:r w:rsidR="00F72DAA">
              <w:rPr>
                <w:sz w:val="24"/>
              </w:rPr>
              <w:t>of error. Suggest phone is not connected to home network or server isn</w:t>
            </w:r>
            <w:r w:rsidR="00E76B9F">
              <w:rPr>
                <w:sz w:val="24"/>
              </w:rPr>
              <w:t>’</w:t>
            </w:r>
            <w:r w:rsidR="00F72DAA">
              <w:rPr>
                <w:sz w:val="24"/>
              </w:rPr>
              <w:t>t on.</w:t>
            </w:r>
          </w:p>
          <w:p w:rsidR="00BF6307" w:rsidRPr="00BF6307" w:rsidRDefault="000A1D3F" w:rsidP="00BF6307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Leave Dash setup screen in app</w:t>
            </w:r>
            <w:r w:rsidR="00F72DAA">
              <w:rPr>
                <w:sz w:val="24"/>
              </w:rPr>
              <w:t xml:space="preserve"> </w:t>
            </w:r>
          </w:p>
        </w:tc>
      </w:tr>
      <w:tr w:rsidR="00EE22B5" w:rsidTr="00C81B7B">
        <w:trPr>
          <w:trHeight w:val="792"/>
        </w:trPr>
        <w:tc>
          <w:tcPr>
            <w:tcW w:w="828" w:type="dxa"/>
          </w:tcPr>
          <w:p w:rsidR="00EE22B5" w:rsidRDefault="00EE22B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9461" w:type="dxa"/>
          </w:tcPr>
          <w:p w:rsidR="00EE22B5" w:rsidRDefault="00EE22B5">
            <w:pPr>
              <w:rPr>
                <w:sz w:val="24"/>
              </w:rPr>
            </w:pPr>
            <w:r>
              <w:rPr>
                <w:sz w:val="24"/>
              </w:rPr>
              <w:t>System has no registered lights</w:t>
            </w:r>
          </w:p>
          <w:p w:rsidR="00EE22B5" w:rsidRPr="00EE22B5" w:rsidRDefault="00EE22B5" w:rsidP="00EE22B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Tell user to setup at least one light before setting up any buttons. </w:t>
            </w:r>
          </w:p>
        </w:tc>
      </w:tr>
      <w:tr w:rsidR="000A1D3F" w:rsidTr="007766C5">
        <w:trPr>
          <w:trHeight w:val="1102"/>
        </w:trPr>
        <w:tc>
          <w:tcPr>
            <w:tcW w:w="828" w:type="dxa"/>
          </w:tcPr>
          <w:p w:rsidR="000A1D3F" w:rsidRPr="000A1D3F" w:rsidRDefault="00974FED" w:rsidP="000A1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0A1D3F">
              <w:rPr>
                <w:sz w:val="24"/>
              </w:rPr>
              <w:t>a</w:t>
            </w:r>
          </w:p>
        </w:tc>
        <w:tc>
          <w:tcPr>
            <w:tcW w:w="9461" w:type="dxa"/>
          </w:tcPr>
          <w:p w:rsidR="000A1D3F" w:rsidRDefault="000A1D3F">
            <w:pPr>
              <w:rPr>
                <w:sz w:val="24"/>
              </w:rPr>
            </w:pPr>
            <w:r>
              <w:rPr>
                <w:sz w:val="24"/>
              </w:rPr>
              <w:t xml:space="preserve">Server does not discover Dash button after X seconds </w:t>
            </w:r>
          </w:p>
          <w:p w:rsidR="000A1D3F" w:rsidRPr="000A1D3F" w:rsidRDefault="000A1D3F" w:rsidP="000A1D3F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Exit dash setup mode and tell user the button was not found, suggesting a retry</w:t>
            </w:r>
            <w:r w:rsidR="005B0281">
              <w:rPr>
                <w:sz w:val="24"/>
              </w:rPr>
              <w:t xml:space="preserve"> and possible sources of error. </w:t>
            </w:r>
          </w:p>
        </w:tc>
      </w:tr>
      <w:tr w:rsidR="00C81B7B" w:rsidTr="007766C5">
        <w:trPr>
          <w:trHeight w:val="1102"/>
        </w:trPr>
        <w:tc>
          <w:tcPr>
            <w:tcW w:w="828" w:type="dxa"/>
          </w:tcPr>
          <w:p w:rsidR="00C81B7B" w:rsidRDefault="00BF3018" w:rsidP="000A1D3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5a</w:t>
            </w:r>
          </w:p>
        </w:tc>
        <w:tc>
          <w:tcPr>
            <w:tcW w:w="9461" w:type="dxa"/>
          </w:tcPr>
          <w:p w:rsidR="00C81B7B" w:rsidRDefault="00C81B7B">
            <w:pPr>
              <w:rPr>
                <w:sz w:val="24"/>
              </w:rPr>
            </w:pPr>
            <w:r>
              <w:rPr>
                <w:sz w:val="24"/>
              </w:rPr>
              <w:t>User doesn’t select light and app closes (home pressed, app crash, etc.)</w:t>
            </w:r>
          </w:p>
          <w:p w:rsidR="00C81B7B" w:rsidRPr="00C81B7B" w:rsidRDefault="00C81B7B" w:rsidP="00C81B7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Save button without paring with a light. </w:t>
            </w:r>
          </w:p>
        </w:tc>
      </w:tr>
    </w:tbl>
    <w:p w:rsidR="00336947" w:rsidRDefault="00336947"/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33694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33694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336947" w:rsidRPr="0037579A" w:rsidRDefault="0037579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336947" w:rsidRDefault="006D5715" w:rsidP="00A55E43">
            <w:pPr>
              <w:rPr>
                <w:sz w:val="24"/>
              </w:rPr>
            </w:pPr>
            <w:r>
              <w:rPr>
                <w:sz w:val="24"/>
              </w:rPr>
              <w:t>Only authenticated users can add a button</w:t>
            </w:r>
          </w:p>
        </w:tc>
      </w:tr>
    </w:tbl>
    <w:p w:rsidR="00336947" w:rsidRDefault="0033694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3C4B7A" w:rsidRDefault="003C4B7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3C4B7A" w:rsidP="004172CB">
            <w:pPr>
              <w:rPr>
                <w:sz w:val="24"/>
              </w:rPr>
            </w:pPr>
            <w:r>
              <w:rPr>
                <w:sz w:val="24"/>
              </w:rPr>
              <w:t>Communication between mobile app and server is done over local network</w:t>
            </w:r>
          </w:p>
        </w:tc>
      </w:tr>
    </w:tbl>
    <w:p w:rsidR="00336947" w:rsidRDefault="00336947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DB0ECB">
        <w:t>Few times, almost all</w:t>
      </w:r>
      <w:r w:rsidR="00830420">
        <w:t xml:space="preserve"> done</w:t>
      </w:r>
      <w:r w:rsidR="00DB0ECB">
        <w:t xml:space="preserve"> at beginning of home system set up.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336947" w:rsidTr="007766C5">
        <w:tc>
          <w:tcPr>
            <w:tcW w:w="10272" w:type="dxa"/>
            <w:gridSpan w:val="2"/>
          </w:tcPr>
          <w:p w:rsidR="0033694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33694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336947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36947" w:rsidRDefault="00F10E51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205" w:rsidRDefault="008B2205">
      <w:r>
        <w:separator/>
      </w:r>
    </w:p>
  </w:endnote>
  <w:endnote w:type="continuationSeparator" w:id="0">
    <w:p w:rsidR="008B2205" w:rsidRDefault="008B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33694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27313F">
      <w:rPr>
        <w:color w:val="000000"/>
        <w:sz w:val="24"/>
      </w:rPr>
      <w:t>9/25/2017 11:20:00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3D29FB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3D29FB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205" w:rsidRDefault="008B2205">
      <w:r>
        <w:separator/>
      </w:r>
    </w:p>
  </w:footnote>
  <w:footnote w:type="continuationSeparator" w:id="0">
    <w:p w:rsidR="008B2205" w:rsidRDefault="008B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7BA" w:rsidRPr="007766C5" w:rsidRDefault="001437BA" w:rsidP="001437BA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5: Home Automation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27313F">
      <w:rPr>
        <w:color w:val="000000"/>
      </w:rPr>
      <w:t>9/25/2017</w:t>
    </w:r>
    <w:r w:rsidRPr="007766C5">
      <w:rPr>
        <w:color w:val="000000"/>
      </w:rPr>
      <w:fldChar w:fldCharType="end"/>
    </w:r>
  </w:p>
  <w:p w:rsidR="0033694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336947" w:rsidRDefault="0033694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93577A"/>
    <w:multiLevelType w:val="hybridMultilevel"/>
    <w:tmpl w:val="D24C2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B92B00"/>
    <w:multiLevelType w:val="hybridMultilevel"/>
    <w:tmpl w:val="88082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413C2C"/>
    <w:multiLevelType w:val="hybridMultilevel"/>
    <w:tmpl w:val="3EDCC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979E9"/>
    <w:multiLevelType w:val="hybridMultilevel"/>
    <w:tmpl w:val="DDF46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E4"/>
    <w:rsid w:val="00003C89"/>
    <w:rsid w:val="00066106"/>
    <w:rsid w:val="000A1D3F"/>
    <w:rsid w:val="000F26DD"/>
    <w:rsid w:val="001437BA"/>
    <w:rsid w:val="001E0427"/>
    <w:rsid w:val="0027313F"/>
    <w:rsid w:val="00292D63"/>
    <w:rsid w:val="002A1D3C"/>
    <w:rsid w:val="002C13D2"/>
    <w:rsid w:val="003243A5"/>
    <w:rsid w:val="00336947"/>
    <w:rsid w:val="0037579A"/>
    <w:rsid w:val="003C4B7A"/>
    <w:rsid w:val="003D29FB"/>
    <w:rsid w:val="004172CB"/>
    <w:rsid w:val="005B0281"/>
    <w:rsid w:val="006C78FC"/>
    <w:rsid w:val="006D5715"/>
    <w:rsid w:val="007766C5"/>
    <w:rsid w:val="00823999"/>
    <w:rsid w:val="00830420"/>
    <w:rsid w:val="00845889"/>
    <w:rsid w:val="00856DAC"/>
    <w:rsid w:val="008B2205"/>
    <w:rsid w:val="008B2DB7"/>
    <w:rsid w:val="008B7734"/>
    <w:rsid w:val="00974FED"/>
    <w:rsid w:val="009D3C1F"/>
    <w:rsid w:val="009F3F89"/>
    <w:rsid w:val="00A02214"/>
    <w:rsid w:val="00A55E43"/>
    <w:rsid w:val="00BA53E3"/>
    <w:rsid w:val="00BF3018"/>
    <w:rsid w:val="00BF6307"/>
    <w:rsid w:val="00C81B7B"/>
    <w:rsid w:val="00C846B6"/>
    <w:rsid w:val="00D00334"/>
    <w:rsid w:val="00D137EC"/>
    <w:rsid w:val="00D256E8"/>
    <w:rsid w:val="00DA2FE4"/>
    <w:rsid w:val="00DB0ECB"/>
    <w:rsid w:val="00E074DC"/>
    <w:rsid w:val="00E76B9F"/>
    <w:rsid w:val="00EE22B5"/>
    <w:rsid w:val="00EE5312"/>
    <w:rsid w:val="00F10E51"/>
    <w:rsid w:val="00F61E47"/>
    <w:rsid w:val="00F7176B"/>
    <w:rsid w:val="00F72DAA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A910C2"/>
  <w14:defaultImageDpi w14:val="32767"/>
  <w15:chartTrackingRefBased/>
  <w15:docId w15:val="{676DFD32-3FDC-402E-BFCB-12EEF09F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F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ocuments\Custom%20Office%20Template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UseCase_Larman.dotx</Template>
  <TotalTime>97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Michael Friend</dc:creator>
  <cp:keywords/>
  <cp:lastModifiedBy>Friend, Michael</cp:lastModifiedBy>
  <cp:revision>27</cp:revision>
  <cp:lastPrinted>1999-02-17T23:01:00Z</cp:lastPrinted>
  <dcterms:created xsi:type="dcterms:W3CDTF">2017-09-26T00:21:00Z</dcterms:created>
  <dcterms:modified xsi:type="dcterms:W3CDTF">2017-09-26T03:34:00Z</dcterms:modified>
</cp:coreProperties>
</file>