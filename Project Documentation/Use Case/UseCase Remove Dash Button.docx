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47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05583C">
        <w:rPr>
          <w:rFonts w:ascii="Calibri" w:hAnsi="Calibri"/>
        </w:rPr>
        <w:t>5</w:t>
      </w:r>
      <w:r w:rsidRPr="007766C5">
        <w:rPr>
          <w:rFonts w:ascii="Calibri" w:hAnsi="Calibri"/>
        </w:rPr>
        <w:t>:</w:t>
      </w:r>
      <w:r w:rsidR="0005583C">
        <w:rPr>
          <w:rFonts w:ascii="Calibri" w:hAnsi="Calibri"/>
        </w:rPr>
        <w:t xml:space="preserve"> Remove Dash Button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336947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7C724D" w:rsidTr="007766C5">
        <w:tc>
          <w:tcPr>
            <w:tcW w:w="2088" w:type="dxa"/>
          </w:tcPr>
          <w:p w:rsidR="007C724D" w:rsidRDefault="007C724D" w:rsidP="007C72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7C724D" w:rsidRDefault="007C724D" w:rsidP="007C724D">
            <w:pPr>
              <w:rPr>
                <w:sz w:val="24"/>
              </w:rPr>
            </w:pPr>
            <w:r>
              <w:rPr>
                <w:sz w:val="24"/>
              </w:rPr>
              <w:t>Michael Friend</w:t>
            </w:r>
          </w:p>
        </w:tc>
      </w:tr>
      <w:tr w:rsidR="007C724D" w:rsidTr="007766C5">
        <w:tc>
          <w:tcPr>
            <w:tcW w:w="2088" w:type="dxa"/>
          </w:tcPr>
          <w:p w:rsidR="007C724D" w:rsidRDefault="007C724D" w:rsidP="007C72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7C724D" w:rsidRDefault="007C724D" w:rsidP="007C724D">
            <w:pPr>
              <w:rPr>
                <w:sz w:val="24"/>
              </w:rPr>
            </w:pPr>
            <w:r>
              <w:rPr>
                <w:sz w:val="24"/>
              </w:rPr>
              <w:t xml:space="preserve">9/25/2017 </w:t>
            </w:r>
          </w:p>
        </w:tc>
      </w:tr>
      <w:tr w:rsidR="007C724D" w:rsidTr="007766C5">
        <w:tc>
          <w:tcPr>
            <w:tcW w:w="2088" w:type="dxa"/>
          </w:tcPr>
          <w:p w:rsidR="007C724D" w:rsidRDefault="007C724D" w:rsidP="007C72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7C724D" w:rsidRDefault="007C724D" w:rsidP="007C724D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7C724D" w:rsidTr="007766C5">
        <w:tc>
          <w:tcPr>
            <w:tcW w:w="2088" w:type="dxa"/>
          </w:tcPr>
          <w:p w:rsidR="007C724D" w:rsidRDefault="007C724D" w:rsidP="007C72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7C724D" w:rsidRDefault="007C724D" w:rsidP="007C724D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7C724D" w:rsidTr="007766C5">
        <w:tc>
          <w:tcPr>
            <w:tcW w:w="2088" w:type="dxa"/>
          </w:tcPr>
          <w:p w:rsidR="007C724D" w:rsidRDefault="007C724D" w:rsidP="007C72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7C724D" w:rsidRDefault="007C724D" w:rsidP="007C724D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7C724D" w:rsidTr="007766C5">
        <w:tc>
          <w:tcPr>
            <w:tcW w:w="2088" w:type="dxa"/>
          </w:tcPr>
          <w:p w:rsidR="007C724D" w:rsidRDefault="007C724D" w:rsidP="007C72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7C724D" w:rsidRDefault="007C724D" w:rsidP="007C724D">
            <w:pPr>
              <w:rPr>
                <w:sz w:val="24"/>
              </w:rPr>
            </w:pPr>
            <w:r>
              <w:rPr>
                <w:sz w:val="24"/>
              </w:rPr>
              <w:t xml:space="preserve">Mobile Application User </w:t>
            </w:r>
          </w:p>
        </w:tc>
      </w:tr>
      <w:tr w:rsidR="007C724D" w:rsidTr="007766C5">
        <w:tc>
          <w:tcPr>
            <w:tcW w:w="2088" w:type="dxa"/>
          </w:tcPr>
          <w:p w:rsidR="007C724D" w:rsidRDefault="007C724D" w:rsidP="007C72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7C724D" w:rsidRDefault="007C724D" w:rsidP="007C724D">
            <w:pPr>
              <w:rPr>
                <w:sz w:val="24"/>
              </w:rPr>
            </w:pPr>
            <w:r>
              <w:rPr>
                <w:sz w:val="24"/>
              </w:rPr>
              <w:t xml:space="preserve">Mobile Application, Automation System, Amazon Dash Button </w:t>
            </w:r>
          </w:p>
        </w:tc>
      </w:tr>
      <w:tr w:rsidR="007C724D" w:rsidTr="007766C5">
        <w:tc>
          <w:tcPr>
            <w:tcW w:w="2088" w:type="dxa"/>
          </w:tcPr>
          <w:p w:rsidR="007C724D" w:rsidRDefault="007C724D" w:rsidP="007C72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7C724D" w:rsidRDefault="007C724D" w:rsidP="007C724D">
            <w:pPr>
              <w:rPr>
                <w:sz w:val="24"/>
              </w:rPr>
            </w:pPr>
            <w:r>
              <w:rPr>
                <w:sz w:val="24"/>
              </w:rPr>
              <w:t xml:space="preserve">Mobile App User: wants to </w:t>
            </w:r>
            <w:r w:rsidR="009C28DF">
              <w:rPr>
                <w:sz w:val="24"/>
              </w:rPr>
              <w:t>remove</w:t>
            </w:r>
            <w:r>
              <w:rPr>
                <w:sz w:val="24"/>
              </w:rPr>
              <w:t xml:space="preserve"> a dash button 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336947" w:rsidRDefault="00003AF8">
            <w:pPr>
              <w:rPr>
                <w:sz w:val="24"/>
              </w:rPr>
            </w:pPr>
            <w:r>
              <w:rPr>
                <w:sz w:val="24"/>
              </w:rPr>
              <w:t>User is authenticated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336947" w:rsidRDefault="00277EC6">
            <w:pPr>
              <w:rPr>
                <w:sz w:val="24"/>
              </w:rPr>
            </w:pPr>
            <w:r>
              <w:rPr>
                <w:sz w:val="24"/>
              </w:rPr>
              <w:t>Dash button has been removed from the system</w:t>
            </w:r>
            <w:r w:rsidR="007766C5">
              <w:rPr>
                <w:sz w:val="24"/>
              </w:rPr>
              <w:br/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336947" w:rsidRDefault="00684902">
            <w:pPr>
              <w:rPr>
                <w:sz w:val="24"/>
              </w:rPr>
            </w:pPr>
            <w:r>
              <w:rPr>
                <w:sz w:val="24"/>
              </w:rPr>
              <w:t>Dash button is still in the system with previous light associations</w:t>
            </w:r>
            <w:r w:rsidR="005151EE">
              <w:rPr>
                <w:sz w:val="24"/>
              </w:rPr>
              <w:t xml:space="preserve">. Same </w:t>
            </w:r>
            <w:r w:rsidR="000729FA">
              <w:rPr>
                <w:sz w:val="24"/>
              </w:rPr>
              <w:t>state</w:t>
            </w:r>
            <w:r w:rsidR="005151EE">
              <w:rPr>
                <w:sz w:val="24"/>
              </w:rPr>
              <w:t xml:space="preserve"> as precondition </w:t>
            </w:r>
          </w:p>
        </w:tc>
      </w:tr>
    </w:tbl>
    <w:p w:rsidR="00336947" w:rsidRDefault="0033694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336947" w:rsidTr="00A30D62">
        <w:tc>
          <w:tcPr>
            <w:tcW w:w="10289" w:type="dxa"/>
            <w:gridSpan w:val="2"/>
          </w:tcPr>
          <w:p w:rsidR="00336947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336947" w:rsidTr="00A30D62">
        <w:tc>
          <w:tcPr>
            <w:tcW w:w="828" w:type="dxa"/>
          </w:tcPr>
          <w:p w:rsidR="0033694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336947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336947" w:rsidTr="00A30D62">
        <w:tc>
          <w:tcPr>
            <w:tcW w:w="828" w:type="dxa"/>
          </w:tcPr>
          <w:p w:rsidR="00336947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336947" w:rsidRDefault="007A22D8" w:rsidP="00FA4678">
            <w:pPr>
              <w:rPr>
                <w:sz w:val="24"/>
              </w:rPr>
            </w:pPr>
            <w:r>
              <w:rPr>
                <w:sz w:val="24"/>
              </w:rPr>
              <w:t>User enters available buttons screen.</w:t>
            </w:r>
          </w:p>
        </w:tc>
      </w:tr>
      <w:tr w:rsidR="00336947" w:rsidTr="00A30D62">
        <w:tc>
          <w:tcPr>
            <w:tcW w:w="828" w:type="dxa"/>
          </w:tcPr>
          <w:p w:rsidR="0033694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336947" w:rsidRDefault="00690455" w:rsidP="00FA4678">
            <w:pPr>
              <w:rPr>
                <w:sz w:val="24"/>
              </w:rPr>
            </w:pPr>
            <w:r>
              <w:rPr>
                <w:sz w:val="24"/>
              </w:rPr>
              <w:t>User hits settings, then remove on the target button</w:t>
            </w:r>
          </w:p>
        </w:tc>
      </w:tr>
      <w:tr w:rsidR="00336947" w:rsidTr="00A30D62">
        <w:tc>
          <w:tcPr>
            <w:tcW w:w="828" w:type="dxa"/>
          </w:tcPr>
          <w:p w:rsidR="0033694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336947" w:rsidRDefault="00690455" w:rsidP="00FA4678">
            <w:pPr>
              <w:rPr>
                <w:sz w:val="24"/>
              </w:rPr>
            </w:pPr>
            <w:r>
              <w:rPr>
                <w:sz w:val="24"/>
              </w:rPr>
              <w:t>System removes button and button leaves the list on mobile app.</w:t>
            </w:r>
          </w:p>
        </w:tc>
      </w:tr>
    </w:tbl>
    <w:p w:rsidR="00336947" w:rsidRDefault="0033694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336947" w:rsidTr="007766C5">
        <w:tc>
          <w:tcPr>
            <w:tcW w:w="10289" w:type="dxa"/>
            <w:gridSpan w:val="2"/>
          </w:tcPr>
          <w:p w:rsidR="00336947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33694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A30D62" w:rsidTr="00631F90">
        <w:trPr>
          <w:trHeight w:val="738"/>
        </w:trPr>
        <w:tc>
          <w:tcPr>
            <w:tcW w:w="828" w:type="dxa"/>
          </w:tcPr>
          <w:p w:rsidR="00A30D62" w:rsidRPr="00A30D62" w:rsidRDefault="00A30D62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1a </w:t>
            </w:r>
          </w:p>
        </w:tc>
        <w:tc>
          <w:tcPr>
            <w:tcW w:w="9461" w:type="dxa"/>
          </w:tcPr>
          <w:p w:rsidR="00A30D62" w:rsidRDefault="00A30D62" w:rsidP="00DF69EB">
            <w:pPr>
              <w:rPr>
                <w:sz w:val="24"/>
              </w:rPr>
            </w:pPr>
            <w:r>
              <w:rPr>
                <w:sz w:val="24"/>
              </w:rPr>
              <w:t xml:space="preserve">No buttons display because no buttons in the system. </w:t>
            </w:r>
          </w:p>
          <w:p w:rsidR="00A30D62" w:rsidRPr="00A30D62" w:rsidRDefault="00A30D62" w:rsidP="00A30D62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Settings button not available so user can do nothing on dash button screen.</w:t>
            </w:r>
          </w:p>
        </w:tc>
      </w:tr>
      <w:tr w:rsidR="000F38A6" w:rsidTr="00631F90">
        <w:trPr>
          <w:trHeight w:val="738"/>
        </w:trPr>
        <w:tc>
          <w:tcPr>
            <w:tcW w:w="828" w:type="dxa"/>
          </w:tcPr>
          <w:p w:rsidR="000F38A6" w:rsidRDefault="000F38A6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3a</w:t>
            </w:r>
          </w:p>
        </w:tc>
        <w:tc>
          <w:tcPr>
            <w:tcW w:w="9461" w:type="dxa"/>
          </w:tcPr>
          <w:p w:rsidR="000F38A6" w:rsidRDefault="000F38A6" w:rsidP="00DF69EB">
            <w:pPr>
              <w:rPr>
                <w:sz w:val="24"/>
              </w:rPr>
            </w:pPr>
            <w:r>
              <w:rPr>
                <w:sz w:val="24"/>
              </w:rPr>
              <w:t xml:space="preserve">System unable to remove dash button </w:t>
            </w:r>
          </w:p>
          <w:p w:rsidR="000F38A6" w:rsidRPr="000F38A6" w:rsidRDefault="000F38A6" w:rsidP="000F38A6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Report error to user.</w:t>
            </w:r>
          </w:p>
        </w:tc>
      </w:tr>
    </w:tbl>
    <w:p w:rsidR="00336947" w:rsidRDefault="00336947"/>
    <w:p w:rsidR="00336947" w:rsidRDefault="0033694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336947" w:rsidTr="007766C5">
        <w:tc>
          <w:tcPr>
            <w:tcW w:w="10272" w:type="dxa"/>
            <w:gridSpan w:val="2"/>
          </w:tcPr>
          <w:p w:rsidR="00336947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336947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336947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336947" w:rsidRPr="00DD2AD3" w:rsidRDefault="00DD2AD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336947" w:rsidRDefault="00C31637" w:rsidP="00A55E43">
            <w:pPr>
              <w:rPr>
                <w:sz w:val="24"/>
              </w:rPr>
            </w:pPr>
            <w:r>
              <w:rPr>
                <w:sz w:val="24"/>
              </w:rPr>
              <w:t xml:space="preserve">Each dash button in list should have it’s own options menu </w:t>
            </w:r>
          </w:p>
        </w:tc>
      </w:tr>
    </w:tbl>
    <w:p w:rsidR="00336947" w:rsidRDefault="0033694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lastRenderedPageBreak/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0E7573" w:rsidP="004172CB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336947" w:rsidRDefault="00336947"/>
    <w:p w:rsidR="004172CB" w:rsidRDefault="004172CB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0E7573">
        <w:t xml:space="preserve">Very </w:t>
      </w:r>
      <w:r w:rsidR="00E73241">
        <w:t>rarely if at all</w:t>
      </w:r>
      <w:r w:rsidR="000E7573">
        <w:t xml:space="preserve"> </w:t>
      </w:r>
    </w:p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336947" w:rsidTr="007766C5">
        <w:tc>
          <w:tcPr>
            <w:tcW w:w="10272" w:type="dxa"/>
            <w:gridSpan w:val="2"/>
          </w:tcPr>
          <w:p w:rsidR="00336947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336947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336947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336947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336947" w:rsidRDefault="00F96645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7766C5" w:rsidRDefault="007766C5"/>
    <w:sectPr w:rsidR="007766C5" w:rsidSect="00856D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0E0" w:rsidRDefault="00C240E0">
      <w:r>
        <w:separator/>
      </w:r>
    </w:p>
  </w:endnote>
  <w:endnote w:type="continuationSeparator" w:id="0">
    <w:p w:rsidR="00C240E0" w:rsidRDefault="00C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1A6" w:rsidRDefault="004F51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947" w:rsidRDefault="00336947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336947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7C724D">
      <w:rPr>
        <w:color w:val="000000"/>
        <w:sz w:val="24"/>
      </w:rPr>
      <w:t>9/25/2017 8:23:00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4F51A6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4F51A6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1A6" w:rsidRDefault="004F5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0E0" w:rsidRDefault="00C240E0">
      <w:r>
        <w:separator/>
      </w:r>
    </w:p>
  </w:footnote>
  <w:footnote w:type="continuationSeparator" w:id="0">
    <w:p w:rsidR="00C240E0" w:rsidRDefault="00C24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1A6" w:rsidRDefault="004F51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DAC" w:rsidRPr="007766C5" w:rsidRDefault="00FD085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bookmarkStart w:id="0" w:name="_Hlk494147822"/>
    <w:bookmarkStart w:id="1" w:name="_GoBack"/>
    <w:r>
      <w:rPr>
        <w:color w:val="000000"/>
      </w:rPr>
      <w:t>Group 5:Home Automation</w:t>
    </w:r>
    <w:bookmarkEnd w:id="0"/>
    <w:bookmarkEnd w:id="1"/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7C724D">
      <w:rPr>
        <w:color w:val="000000"/>
      </w:rPr>
      <w:t>9/25/2017</w:t>
    </w:r>
    <w:r w:rsidRPr="007766C5">
      <w:rPr>
        <w:color w:val="000000"/>
      </w:rPr>
      <w:fldChar w:fldCharType="end"/>
    </w:r>
  </w:p>
  <w:p w:rsidR="00336947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336947" w:rsidRDefault="00336947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1A6" w:rsidRDefault="004F5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4B202AB"/>
    <w:multiLevelType w:val="hybridMultilevel"/>
    <w:tmpl w:val="2F52B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7B3F5B"/>
    <w:multiLevelType w:val="hybridMultilevel"/>
    <w:tmpl w:val="3720136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E"/>
    <w:rsid w:val="00003AF8"/>
    <w:rsid w:val="0005583C"/>
    <w:rsid w:val="000720FE"/>
    <w:rsid w:val="000729FA"/>
    <w:rsid w:val="000E7573"/>
    <w:rsid w:val="000F38A6"/>
    <w:rsid w:val="001815C1"/>
    <w:rsid w:val="00277EC6"/>
    <w:rsid w:val="002A1D3C"/>
    <w:rsid w:val="002C13D2"/>
    <w:rsid w:val="00336947"/>
    <w:rsid w:val="004172CB"/>
    <w:rsid w:val="004F51A6"/>
    <w:rsid w:val="005151EE"/>
    <w:rsid w:val="00631F90"/>
    <w:rsid w:val="00684902"/>
    <w:rsid w:val="00690455"/>
    <w:rsid w:val="006C78FC"/>
    <w:rsid w:val="007766C5"/>
    <w:rsid w:val="007A22D8"/>
    <w:rsid w:val="007C724D"/>
    <w:rsid w:val="00845889"/>
    <w:rsid w:val="00856DAC"/>
    <w:rsid w:val="008B1CFF"/>
    <w:rsid w:val="009C28DF"/>
    <w:rsid w:val="009F3F89"/>
    <w:rsid w:val="00A30D62"/>
    <w:rsid w:val="00A55E43"/>
    <w:rsid w:val="00C240E0"/>
    <w:rsid w:val="00C31637"/>
    <w:rsid w:val="00D137EC"/>
    <w:rsid w:val="00DA7F60"/>
    <w:rsid w:val="00DD2AD3"/>
    <w:rsid w:val="00E40687"/>
    <w:rsid w:val="00E73241"/>
    <w:rsid w:val="00EE5312"/>
    <w:rsid w:val="00F61E47"/>
    <w:rsid w:val="00F96645"/>
    <w:rsid w:val="00FA4678"/>
    <w:rsid w:val="00FD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270BE2"/>
  <w14:defaultImageDpi w14:val="32767"/>
  <w15:chartTrackingRefBased/>
  <w15:docId w15:val="{F933ABE3-E988-4EB8-B125-518777EB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A3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Custom%20Office%20Template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UseCase_Larman.dotx</Template>
  <TotalTime>43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Michael Friend</dc:creator>
  <cp:keywords/>
  <cp:lastModifiedBy>Friend, Michael</cp:lastModifiedBy>
  <cp:revision>24</cp:revision>
  <cp:lastPrinted>1999-02-17T23:01:00Z</cp:lastPrinted>
  <dcterms:created xsi:type="dcterms:W3CDTF">2017-09-26T00:23:00Z</dcterms:created>
  <dcterms:modified xsi:type="dcterms:W3CDTF">2017-09-26T04:08:00Z</dcterms:modified>
</cp:coreProperties>
</file>