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CB8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F66BB5">
        <w:rPr>
          <w:rFonts w:ascii="Calibri" w:hAnsi="Calibri"/>
        </w:rPr>
        <w:t>Disable/ remove speaker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EF5CB8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F66BB5" w:rsidP="00FF5511">
            <w:pPr>
              <w:rPr>
                <w:sz w:val="24"/>
              </w:rPr>
            </w:pPr>
            <w:r>
              <w:rPr>
                <w:sz w:val="24"/>
              </w:rPr>
              <w:t>Yibing Zhang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F66BB5" w:rsidP="00FF5511">
            <w:pPr>
              <w:rPr>
                <w:sz w:val="24"/>
              </w:rPr>
            </w:pPr>
            <w:r>
              <w:rPr>
                <w:sz w:val="24"/>
              </w:rPr>
              <w:t>9/25/2017</w:t>
            </w:r>
          </w:p>
        </w:tc>
      </w:tr>
      <w:tr w:rsidR="00845889" w:rsidTr="007766C5">
        <w:tc>
          <w:tcPr>
            <w:tcW w:w="2088" w:type="dxa"/>
          </w:tcPr>
          <w:p w:rsidR="00EF5CB8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EF5CB8" w:rsidRDefault="00F66BB5">
            <w:pPr>
              <w:rPr>
                <w:sz w:val="24"/>
              </w:rPr>
            </w:pPr>
            <w:r w:rsidRPr="00F66BB5">
              <w:rPr>
                <w:sz w:val="24"/>
              </w:rPr>
              <w:t>Home Automation System</w:t>
            </w:r>
          </w:p>
        </w:tc>
      </w:tr>
      <w:tr w:rsidR="00845889" w:rsidTr="007766C5">
        <w:tc>
          <w:tcPr>
            <w:tcW w:w="2088" w:type="dxa"/>
          </w:tcPr>
          <w:p w:rsidR="00EF5CB8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EF5CB8" w:rsidRDefault="00F66BB5" w:rsidP="009F3F89">
            <w:pPr>
              <w:rPr>
                <w:sz w:val="24"/>
              </w:rPr>
            </w:pPr>
            <w:r w:rsidRPr="00F66BB5">
              <w:rPr>
                <w:sz w:val="24"/>
              </w:rPr>
              <w:t>User-goal</w:t>
            </w:r>
          </w:p>
        </w:tc>
      </w:tr>
      <w:tr w:rsidR="00845889" w:rsidTr="007766C5">
        <w:tc>
          <w:tcPr>
            <w:tcW w:w="2088" w:type="dxa"/>
          </w:tcPr>
          <w:p w:rsidR="00EF5CB8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EF5CB8" w:rsidRDefault="00F66BB5">
            <w:pPr>
              <w:rPr>
                <w:sz w:val="24"/>
              </w:rPr>
            </w:pPr>
            <w:r w:rsidRPr="00F66BB5">
              <w:rPr>
                <w:sz w:val="24"/>
              </w:rPr>
              <w:t>Incomplete Conceptualization</w:t>
            </w:r>
          </w:p>
        </w:tc>
      </w:tr>
      <w:tr w:rsidR="00845889" w:rsidTr="007766C5">
        <w:tc>
          <w:tcPr>
            <w:tcW w:w="2088" w:type="dxa"/>
          </w:tcPr>
          <w:p w:rsidR="00EF5CB8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EF5CB8" w:rsidRDefault="00F66BB5">
            <w:pPr>
              <w:rPr>
                <w:sz w:val="24"/>
              </w:rPr>
            </w:pPr>
            <w:r w:rsidRPr="00F66BB5">
              <w:rPr>
                <w:sz w:val="24"/>
              </w:rPr>
              <w:t>Mobile Application User</w:t>
            </w:r>
          </w:p>
        </w:tc>
      </w:tr>
      <w:tr w:rsidR="00845889" w:rsidTr="007766C5">
        <w:tc>
          <w:tcPr>
            <w:tcW w:w="2088" w:type="dxa"/>
          </w:tcPr>
          <w:p w:rsidR="00EF5CB8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EF5CB8" w:rsidRDefault="00F66BB5">
            <w:pPr>
              <w:rPr>
                <w:sz w:val="24"/>
              </w:rPr>
            </w:pPr>
            <w:r w:rsidRPr="00F66BB5">
              <w:rPr>
                <w:sz w:val="24"/>
              </w:rPr>
              <w:t>Server; Mobile Application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F66BB5">
            <w:pPr>
              <w:rPr>
                <w:sz w:val="24"/>
              </w:rPr>
            </w:pPr>
            <w:r>
              <w:rPr>
                <w:sz w:val="24"/>
              </w:rPr>
              <w:t>Mobile App User: Wants to remove or disable a speaker</w:t>
            </w:r>
          </w:p>
        </w:tc>
      </w:tr>
      <w:tr w:rsidR="00845889" w:rsidTr="007766C5">
        <w:tc>
          <w:tcPr>
            <w:tcW w:w="2088" w:type="dxa"/>
          </w:tcPr>
          <w:p w:rsidR="00EF5CB8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EF5CB8" w:rsidRDefault="00F66BB5">
            <w:pPr>
              <w:rPr>
                <w:sz w:val="24"/>
              </w:rPr>
            </w:pPr>
            <w:r w:rsidRPr="00F66BB5">
              <w:rPr>
                <w:sz w:val="24"/>
              </w:rPr>
              <w:t>User has Mobile application installed and registered.</w:t>
            </w:r>
          </w:p>
          <w:p w:rsidR="00F66BB5" w:rsidRDefault="00F66BB5" w:rsidP="00F66BB5">
            <w:pPr>
              <w:rPr>
                <w:sz w:val="24"/>
              </w:rPr>
            </w:pPr>
            <w:r>
              <w:rPr>
                <w:sz w:val="24"/>
              </w:rPr>
              <w:t xml:space="preserve">Music source is in the system. </w:t>
            </w:r>
          </w:p>
        </w:tc>
      </w:tr>
      <w:tr w:rsidR="00845889" w:rsidTr="007766C5">
        <w:tc>
          <w:tcPr>
            <w:tcW w:w="2088" w:type="dxa"/>
          </w:tcPr>
          <w:p w:rsidR="00EF5CB8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EF5CB8" w:rsidRDefault="00F66BB5">
            <w:pPr>
              <w:rPr>
                <w:sz w:val="24"/>
              </w:rPr>
            </w:pPr>
            <w:r>
              <w:rPr>
                <w:sz w:val="24"/>
              </w:rPr>
              <w:t>The speaker is successfully removed</w:t>
            </w:r>
            <w:r w:rsidR="007766C5">
              <w:rPr>
                <w:sz w:val="24"/>
              </w:rPr>
              <w:br/>
            </w:r>
          </w:p>
        </w:tc>
      </w:tr>
      <w:tr w:rsidR="00845889" w:rsidTr="007766C5">
        <w:tc>
          <w:tcPr>
            <w:tcW w:w="2088" w:type="dxa"/>
          </w:tcPr>
          <w:p w:rsidR="00EF5CB8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EF5CB8" w:rsidRDefault="00F66BB5">
            <w:pPr>
              <w:rPr>
                <w:sz w:val="24"/>
              </w:rPr>
            </w:pPr>
            <w:r>
              <w:rPr>
                <w:sz w:val="24"/>
              </w:rPr>
              <w:t>The speaker remains in the system</w:t>
            </w:r>
          </w:p>
        </w:tc>
      </w:tr>
    </w:tbl>
    <w:p w:rsidR="00EF5CB8" w:rsidRDefault="00EF5CB8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EF5CB8" w:rsidTr="007766C5">
        <w:tc>
          <w:tcPr>
            <w:tcW w:w="10289" w:type="dxa"/>
            <w:gridSpan w:val="2"/>
          </w:tcPr>
          <w:p w:rsidR="00EF5CB8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F66BB5" w:rsidTr="007766C5">
        <w:tc>
          <w:tcPr>
            <w:tcW w:w="828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 w:rsidR="00F66BB5" w:rsidTr="007766C5">
        <w:tc>
          <w:tcPr>
            <w:tcW w:w="828" w:type="dxa"/>
          </w:tcPr>
          <w:p w:rsidR="00F66BB5" w:rsidRDefault="00F66BB5" w:rsidP="00F66BB5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sz w:val="24"/>
              </w:rPr>
              <w:t xml:space="preserve">The user uses the mobile application and navigates to the “remove a device” menu </w:t>
            </w:r>
          </w:p>
        </w:tc>
      </w:tr>
      <w:tr w:rsidR="00F66BB5" w:rsidTr="007766C5">
        <w:tc>
          <w:tcPr>
            <w:tcW w:w="828" w:type="dxa"/>
          </w:tcPr>
          <w:p w:rsidR="00F66BB5" w:rsidRDefault="00F66BB5" w:rsidP="00F66B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sz w:val="24"/>
              </w:rPr>
              <w:t>The mobile app displays the options of devices to remove</w:t>
            </w:r>
          </w:p>
        </w:tc>
      </w:tr>
      <w:tr w:rsidR="00F66BB5" w:rsidTr="007766C5">
        <w:tc>
          <w:tcPr>
            <w:tcW w:w="828" w:type="dxa"/>
          </w:tcPr>
          <w:p w:rsidR="00F66BB5" w:rsidRDefault="00F66BB5" w:rsidP="00F66B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sz w:val="24"/>
              </w:rPr>
              <w:t xml:space="preserve">The user selects the speaker option. </w:t>
            </w:r>
          </w:p>
        </w:tc>
      </w:tr>
      <w:tr w:rsidR="00F66BB5" w:rsidTr="007766C5">
        <w:tc>
          <w:tcPr>
            <w:tcW w:w="828" w:type="dxa"/>
          </w:tcPr>
          <w:p w:rsidR="00F66BB5" w:rsidRDefault="00F66BB5" w:rsidP="00F66B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sz w:val="24"/>
              </w:rPr>
              <w:t xml:space="preserve">The mobile app instructs the user to navigate the speaker and then click remove. </w:t>
            </w:r>
          </w:p>
        </w:tc>
      </w:tr>
      <w:tr w:rsidR="00F66BB5" w:rsidTr="007766C5">
        <w:tc>
          <w:tcPr>
            <w:tcW w:w="828" w:type="dxa"/>
          </w:tcPr>
          <w:p w:rsidR="00F66BB5" w:rsidRDefault="00436309" w:rsidP="00F66B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sz w:val="24"/>
              </w:rPr>
              <w:t>The mobile app sends the information to the server.</w:t>
            </w:r>
          </w:p>
        </w:tc>
      </w:tr>
      <w:tr w:rsidR="00F66BB5" w:rsidTr="007766C5">
        <w:tc>
          <w:tcPr>
            <w:tcW w:w="828" w:type="dxa"/>
          </w:tcPr>
          <w:p w:rsidR="00F66BB5" w:rsidRDefault="00436309" w:rsidP="00F66B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sz w:val="24"/>
              </w:rPr>
              <w:t xml:space="preserve">The server </w:t>
            </w:r>
            <w:r w:rsidR="00436309">
              <w:rPr>
                <w:sz w:val="24"/>
              </w:rPr>
              <w:t>removes</w:t>
            </w:r>
            <w:r>
              <w:rPr>
                <w:sz w:val="24"/>
              </w:rPr>
              <w:t xml:space="preserve"> the</w:t>
            </w:r>
            <w:r w:rsidR="00436309">
              <w:rPr>
                <w:sz w:val="24"/>
              </w:rPr>
              <w:t xml:space="preserve"> speaker from</w:t>
            </w:r>
            <w:r>
              <w:rPr>
                <w:sz w:val="24"/>
              </w:rPr>
              <w:t xml:space="preserve"> its database.</w:t>
            </w:r>
          </w:p>
        </w:tc>
      </w:tr>
      <w:tr w:rsidR="00F66BB5" w:rsidTr="007766C5">
        <w:tc>
          <w:tcPr>
            <w:tcW w:w="828" w:type="dxa"/>
          </w:tcPr>
          <w:p w:rsidR="00F66BB5" w:rsidRDefault="00436309" w:rsidP="00F66B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461" w:type="dxa"/>
          </w:tcPr>
          <w:p w:rsidR="00F66BB5" w:rsidRDefault="00F66BB5" w:rsidP="00F66BB5">
            <w:pPr>
              <w:rPr>
                <w:sz w:val="24"/>
              </w:rPr>
            </w:pPr>
            <w:r>
              <w:rPr>
                <w:sz w:val="24"/>
              </w:rPr>
              <w:t>The speaker is now removed.</w:t>
            </w:r>
          </w:p>
        </w:tc>
      </w:tr>
    </w:tbl>
    <w:p w:rsidR="00EF5CB8" w:rsidRDefault="00EF5CB8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EF5CB8" w:rsidTr="007766C5">
        <w:tc>
          <w:tcPr>
            <w:tcW w:w="10289" w:type="dxa"/>
            <w:gridSpan w:val="2"/>
          </w:tcPr>
          <w:p w:rsidR="00EF5CB8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EF5CB8" w:rsidTr="007766C5">
        <w:tc>
          <w:tcPr>
            <w:tcW w:w="828" w:type="dxa"/>
          </w:tcPr>
          <w:p w:rsidR="00EF5CB8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EF5CB8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436309" w:rsidTr="007766C5">
        <w:trPr>
          <w:trHeight w:val="1103"/>
        </w:trPr>
        <w:tc>
          <w:tcPr>
            <w:tcW w:w="828" w:type="dxa"/>
            <w:vMerge w:val="restart"/>
          </w:tcPr>
          <w:p w:rsidR="00436309" w:rsidRDefault="00436309" w:rsidP="00436309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>*a At any time the server fails:</w:t>
            </w:r>
          </w:p>
          <w:p w:rsidR="00436309" w:rsidRDefault="00436309" w:rsidP="00436309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Server attempt to find and fix issues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1a. Server is offline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1. App informs the user that no server is detected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2. User restarts the server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3. App reconnects to the server</w:t>
            </w:r>
          </w:p>
          <w:p w:rsidR="00436309" w:rsidRDefault="00436309" w:rsidP="0043630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436309" w:rsidRDefault="00436309" w:rsidP="0043630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1b. Server crash</w:t>
            </w:r>
          </w:p>
          <w:p w:rsidR="00436309" w:rsidRDefault="00436309" w:rsidP="0043630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1. Server auto restart</w:t>
            </w:r>
          </w:p>
          <w:p w:rsidR="00436309" w:rsidRDefault="00436309" w:rsidP="0043630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 1a. Server fails to auto restart</w:t>
            </w:r>
          </w:p>
          <w:p w:rsidR="00436309" w:rsidRDefault="00436309" w:rsidP="00436309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    1. Mobile app informs the user after 1 minute of no response from the server</w:t>
            </w:r>
          </w:p>
          <w:p w:rsidR="00436309" w:rsidRDefault="00436309" w:rsidP="00436309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2. User manually restarts server </w:t>
            </w:r>
          </w:p>
          <w:p w:rsidR="00436309" w:rsidRDefault="00436309" w:rsidP="00436309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Server requests information from the mobile application and resumes normal functionality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>*b At any time the mobile application fails: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1. Mobile app searches for issue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1a. Mobile app has no network connection</w:t>
            </w:r>
          </w:p>
          <w:p w:rsidR="00436309" w:rsidRDefault="00436309" w:rsidP="00436309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               1. App attempts to connect to wifi to restore connection</w:t>
            </w:r>
          </w:p>
          <w:p w:rsidR="00436309" w:rsidRDefault="00436309" w:rsidP="00436309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1a. App fails to connect to wifi</w:t>
            </w:r>
          </w:p>
          <w:p w:rsidR="00436309" w:rsidRDefault="00436309" w:rsidP="00436309">
            <w:pPr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     1.  The information is stored on the app and queue to send when connection                is restored</w:t>
            </w:r>
          </w:p>
          <w:p w:rsidR="00436309" w:rsidRDefault="00436309" w:rsidP="00436309">
            <w:pPr>
              <w:ind w:left="780"/>
            </w:pPr>
            <w:r>
              <w:t xml:space="preserve">                    </w:t>
            </w:r>
            <w:r>
              <w:rPr>
                <w:sz w:val="24"/>
              </w:rPr>
              <w:t xml:space="preserve">2. The app informs the user that it has no network connection. 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 2a. Mobile application crashes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1.  Mobile app sends information about the cause of the crash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2.  App attempts to auto restart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2a. Fails to auto restart                          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1. User manually restarts the app</w:t>
            </w:r>
          </w:p>
          <w:p w:rsidR="00436309" w:rsidRDefault="00436309" w:rsidP="00436309">
            <w:r>
              <w:rPr>
                <w:sz w:val="24"/>
              </w:rPr>
              <w:t xml:space="preserve">         2. App sends information to the server</w:t>
            </w:r>
          </w:p>
          <w:p w:rsidR="00436309" w:rsidRPr="004C1327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3. Mobile app sends its information to the server and reestablishes connections based on  what the server sends back</w:t>
            </w:r>
          </w:p>
        </w:tc>
      </w:tr>
      <w:tr w:rsidR="00436309" w:rsidTr="007766C5">
        <w:trPr>
          <w:trHeight w:val="1102"/>
        </w:trPr>
        <w:tc>
          <w:tcPr>
            <w:tcW w:w="828" w:type="dxa"/>
            <w:vMerge/>
          </w:tcPr>
          <w:p w:rsidR="00436309" w:rsidRDefault="00436309" w:rsidP="00436309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436309" w:rsidRDefault="003A4A38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4</w:t>
            </w:r>
            <w:r w:rsidR="00436309">
              <w:rPr>
                <w:sz w:val="24"/>
              </w:rPr>
              <w:t>. The user cannot find the speaker</w:t>
            </w:r>
          </w:p>
          <w:p w:rsidR="00436309" w:rsidRDefault="00436309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3A4A38">
              <w:rPr>
                <w:sz w:val="24"/>
              </w:rPr>
              <w:t xml:space="preserve">     </w:t>
            </w:r>
            <w:r>
              <w:rPr>
                <w:sz w:val="24"/>
              </w:rPr>
              <w:t>1. The user must ensure that the speaker is in the system</w:t>
            </w:r>
          </w:p>
          <w:p w:rsidR="003F258A" w:rsidRDefault="003F258A" w:rsidP="00436309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</w:p>
          <w:p w:rsidR="00436309" w:rsidRDefault="00436309" w:rsidP="00436309">
            <w:pPr>
              <w:rPr>
                <w:sz w:val="24"/>
              </w:rPr>
            </w:pPr>
          </w:p>
          <w:p w:rsidR="00436309" w:rsidRPr="00846C21" w:rsidRDefault="00436309" w:rsidP="00436309">
            <w:pPr>
              <w:rPr>
                <w:sz w:val="24"/>
              </w:rPr>
            </w:pPr>
          </w:p>
        </w:tc>
      </w:tr>
    </w:tbl>
    <w:p w:rsidR="00EF5CB8" w:rsidRDefault="00EF5CB8"/>
    <w:p w:rsidR="00EF5CB8" w:rsidRDefault="00EF5CB8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EF5CB8" w:rsidTr="007766C5">
        <w:tc>
          <w:tcPr>
            <w:tcW w:w="10272" w:type="dxa"/>
            <w:gridSpan w:val="2"/>
          </w:tcPr>
          <w:p w:rsidR="00EF5CB8" w:rsidRDefault="00A55E43" w:rsidP="004172CB">
            <w:pPr>
              <w:pStyle w:val="Heading2"/>
            </w:pPr>
            <w:r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EF5CB8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EF5CB8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3A4A38" w:rsidTr="007766C5">
        <w:tc>
          <w:tcPr>
            <w:tcW w:w="822" w:type="dxa"/>
          </w:tcPr>
          <w:p w:rsidR="003A4A38" w:rsidRDefault="003A4A38" w:rsidP="003A4A38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3A4A38" w:rsidRDefault="003A4A38" w:rsidP="003A4A38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Speaker connections restricted to users</w:t>
            </w:r>
          </w:p>
          <w:p w:rsidR="003A4A38" w:rsidRDefault="003A4A38" w:rsidP="003A4A38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Server communications require </w:t>
            </w:r>
            <w:r w:rsidRPr="00A84183">
              <w:rPr>
                <w:sz w:val="24"/>
              </w:rPr>
              <w:t>authentication</w:t>
            </w:r>
          </w:p>
          <w:p w:rsidR="003A4A38" w:rsidRPr="00A84183" w:rsidRDefault="003A4A38" w:rsidP="003A4A38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Server communication allowed outside of the local network</w:t>
            </w:r>
          </w:p>
        </w:tc>
      </w:tr>
    </w:tbl>
    <w:p w:rsidR="00EF5CB8" w:rsidRDefault="00EF5CB8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3A4A38" w:rsidRPr="003A4A38" w:rsidRDefault="003A4A38" w:rsidP="003A4A38">
            <w:pPr>
              <w:rPr>
                <w:sz w:val="24"/>
              </w:rPr>
            </w:pPr>
            <w:r w:rsidRPr="003A4A38">
              <w:rPr>
                <w:sz w:val="24"/>
              </w:rPr>
              <w:t>7a. Communications are done over a wireless network so server would need internet and mobile device would need mobile data or be connected to wifi</w:t>
            </w:r>
          </w:p>
          <w:p w:rsidR="003A4A38" w:rsidRPr="003A4A38" w:rsidRDefault="003A4A38" w:rsidP="003A4A38">
            <w:pPr>
              <w:rPr>
                <w:sz w:val="24"/>
              </w:rPr>
            </w:pPr>
            <w:r w:rsidRPr="003A4A38">
              <w:rPr>
                <w:sz w:val="24"/>
              </w:rPr>
              <w:t>7b. Keyboard is required to restart server as admin passwords would be needed</w:t>
            </w:r>
          </w:p>
          <w:p w:rsidR="00A55E43" w:rsidRDefault="00A55E43" w:rsidP="004172CB">
            <w:pPr>
              <w:rPr>
                <w:sz w:val="24"/>
              </w:rPr>
            </w:pPr>
          </w:p>
        </w:tc>
      </w:tr>
    </w:tbl>
    <w:p w:rsidR="00EF5CB8" w:rsidRDefault="00EF5CB8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 w:rsidR="003A4A38">
        <w:t>Not often. It only occurs when the speaker is broken or the user gets a new speaker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EF5CB8" w:rsidTr="007766C5">
        <w:tc>
          <w:tcPr>
            <w:tcW w:w="10272" w:type="dxa"/>
            <w:gridSpan w:val="2"/>
          </w:tcPr>
          <w:p w:rsidR="00EF5CB8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EF5CB8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EF5CB8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EF5CB8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3A4A38" w:rsidRPr="003A4A38" w:rsidRDefault="003A4A38" w:rsidP="003A4A38">
            <w:pPr>
              <w:numPr>
                <w:ilvl w:val="0"/>
                <w:numId w:val="8"/>
              </w:numPr>
              <w:rPr>
                <w:sz w:val="24"/>
              </w:rPr>
            </w:pPr>
            <w:r w:rsidRPr="003A4A38">
              <w:rPr>
                <w:sz w:val="24"/>
              </w:rPr>
              <w:t xml:space="preserve">How will device be </w:t>
            </w:r>
            <w:r w:rsidR="004727D2">
              <w:rPr>
                <w:sz w:val="24"/>
              </w:rPr>
              <w:t>located</w:t>
            </w:r>
            <w:r w:rsidRPr="003A4A38">
              <w:rPr>
                <w:sz w:val="24"/>
              </w:rPr>
              <w:t>?</w:t>
            </w:r>
          </w:p>
          <w:p w:rsidR="00EF5CB8" w:rsidRDefault="004727D2" w:rsidP="003A4A38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What will we do once we remove a device</w:t>
            </w:r>
            <w:r w:rsidR="003A4A38" w:rsidRPr="003A4A38">
              <w:rPr>
                <w:sz w:val="24"/>
              </w:rPr>
              <w:t>?</w:t>
            </w:r>
            <w:r>
              <w:rPr>
                <w:sz w:val="24"/>
              </w:rPr>
              <w:t xml:space="preserve"> Should we have an alternative or reset the room boundaries?</w:t>
            </w:r>
          </w:p>
          <w:p w:rsidR="003F258A" w:rsidRPr="003A4A38" w:rsidRDefault="003F258A" w:rsidP="003A4A38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What if we remove a device that is currently</w:t>
            </w:r>
            <w:bookmarkStart w:id="0" w:name="_GoBack"/>
            <w:bookmarkEnd w:id="0"/>
            <w:r>
              <w:rPr>
                <w:sz w:val="24"/>
              </w:rPr>
              <w:t xml:space="preserve"> used by another user?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844" w:rsidRDefault="009C6844">
      <w:r>
        <w:separator/>
      </w:r>
    </w:p>
  </w:endnote>
  <w:endnote w:type="continuationSeparator" w:id="0">
    <w:p w:rsidR="009C6844" w:rsidRDefault="009C6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CB8" w:rsidRDefault="00EF5CB8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EF5CB8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4727D2">
      <w:rPr>
        <w:color w:val="000000"/>
        <w:sz w:val="24"/>
      </w:rPr>
      <w:t>9/25/2017 6:25:00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436309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436309">
      <w:rPr>
        <w:rStyle w:val="PageNumber"/>
        <w:color w:val="000000"/>
      </w:rPr>
      <w:t>3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844" w:rsidRDefault="009C6844">
      <w:r>
        <w:separator/>
      </w:r>
    </w:p>
  </w:footnote>
  <w:footnote w:type="continuationSeparator" w:id="0">
    <w:p w:rsidR="009C6844" w:rsidRDefault="009C6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4727D2">
      <w:rPr>
        <w:color w:val="000000"/>
      </w:rPr>
      <w:t>9/25/2017</w:t>
    </w:r>
    <w:r w:rsidRPr="007766C5">
      <w:rPr>
        <w:color w:val="000000"/>
      </w:rPr>
      <w:fldChar w:fldCharType="end"/>
    </w:r>
  </w:p>
  <w:p w:rsidR="00EF5CB8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EF5CB8" w:rsidRDefault="00EF5CB8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D57FB"/>
    <w:multiLevelType w:val="hybridMultilevel"/>
    <w:tmpl w:val="F2625B5C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B5"/>
    <w:rsid w:val="002A1D3C"/>
    <w:rsid w:val="002C13D2"/>
    <w:rsid w:val="003A4A38"/>
    <w:rsid w:val="003F258A"/>
    <w:rsid w:val="004172CB"/>
    <w:rsid w:val="00436309"/>
    <w:rsid w:val="00444E7F"/>
    <w:rsid w:val="004727D2"/>
    <w:rsid w:val="004E105A"/>
    <w:rsid w:val="006C78FC"/>
    <w:rsid w:val="007766C5"/>
    <w:rsid w:val="00845889"/>
    <w:rsid w:val="00856DAC"/>
    <w:rsid w:val="009C6844"/>
    <w:rsid w:val="009F3F89"/>
    <w:rsid w:val="00A55E43"/>
    <w:rsid w:val="00D137EC"/>
    <w:rsid w:val="00EE5312"/>
    <w:rsid w:val="00EF5CB8"/>
    <w:rsid w:val="00F61E47"/>
    <w:rsid w:val="00F66BB5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F1EF97"/>
  <w14:defaultImageDpi w14:val="32767"/>
  <w15:chartTrackingRefBased/>
  <w15:docId w15:val="{63ECFA91-3DC5-4D8E-849C-7BE406F2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436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\Download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18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zhang</dc:creator>
  <cp:keywords/>
  <cp:lastModifiedBy>Zhang, Yibing</cp:lastModifiedBy>
  <cp:revision>3</cp:revision>
  <cp:lastPrinted>1999-02-17T23:01:00Z</cp:lastPrinted>
  <dcterms:created xsi:type="dcterms:W3CDTF">2017-09-25T22:01:00Z</dcterms:created>
  <dcterms:modified xsi:type="dcterms:W3CDTF">2017-09-25T22:52:00Z</dcterms:modified>
</cp:coreProperties>
</file>