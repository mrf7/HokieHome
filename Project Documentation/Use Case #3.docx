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E3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41633B">
        <w:rPr>
          <w:rFonts w:ascii="Calibri" w:hAnsi="Calibri"/>
        </w:rPr>
        <w:t>3</w:t>
      </w:r>
      <w:r w:rsidR="00B774D7">
        <w:rPr>
          <w:rFonts w:ascii="Calibri" w:hAnsi="Calibri"/>
        </w:rPr>
        <w:t xml:space="preserve">: </w:t>
      </w:r>
      <w:r w:rsidRPr="007766C5">
        <w:rPr>
          <w:rFonts w:ascii="Calibri" w:hAnsi="Calibri"/>
        </w:rPr>
        <w:t xml:space="preserve"> </w:t>
      </w:r>
      <w:r w:rsidR="0041633B">
        <w:rPr>
          <w:rFonts w:ascii="Calibri" w:hAnsi="Calibri"/>
        </w:rPr>
        <w:t>Adding a new speaker to the system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B45F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774D7" w:rsidP="00FF5511">
            <w:pPr>
              <w:rPr>
                <w:sz w:val="24"/>
              </w:rPr>
            </w:pPr>
            <w:r>
              <w:rPr>
                <w:sz w:val="24"/>
              </w:rPr>
              <w:t>Jordan Persson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B774D7" w:rsidP="00B774D7">
            <w:pPr>
              <w:rPr>
                <w:sz w:val="24"/>
              </w:rPr>
            </w:pPr>
            <w:r>
              <w:rPr>
                <w:sz w:val="24"/>
              </w:rPr>
              <w:t>9/23/2017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B45FE3" w:rsidRDefault="00DE33A8" w:rsidP="00DE33A8">
            <w:pPr>
              <w:rPr>
                <w:sz w:val="24"/>
              </w:rPr>
            </w:pPr>
            <w:r>
              <w:rPr>
                <w:sz w:val="24"/>
              </w:rPr>
              <w:t>User-goal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B45FE3" w:rsidRDefault="0025665D" w:rsidP="0025665D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Mobile Application User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Server; Mobile Application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DE33A8" w:rsidP="00E860E7">
            <w:pPr>
              <w:rPr>
                <w:sz w:val="24"/>
              </w:rPr>
            </w:pPr>
            <w:r>
              <w:rPr>
                <w:sz w:val="24"/>
              </w:rPr>
              <w:t>Mobile App User: Wants</w:t>
            </w:r>
            <w:r w:rsidR="00B774D7">
              <w:rPr>
                <w:sz w:val="24"/>
              </w:rPr>
              <w:t xml:space="preserve"> </w:t>
            </w:r>
            <w:r w:rsidR="00E860E7">
              <w:rPr>
                <w:sz w:val="24"/>
              </w:rPr>
              <w:t>to register their new speaker to the system</w:t>
            </w:r>
            <w:r w:rsidR="00A50672">
              <w:rPr>
                <w:sz w:val="24"/>
              </w:rPr>
              <w:t xml:space="preserve">. </w:t>
            </w:r>
            <w:r w:rsidR="00B774D7">
              <w:rPr>
                <w:sz w:val="24"/>
              </w:rPr>
              <w:t xml:space="preserve"> </w:t>
            </w:r>
          </w:p>
        </w:tc>
      </w:tr>
      <w:tr w:rsidR="00845889" w:rsidTr="00A50672">
        <w:trPr>
          <w:trHeight w:val="387"/>
        </w:trPr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B774D7" w:rsidRDefault="00B774D7" w:rsidP="004B70BC">
            <w:pPr>
              <w:rPr>
                <w:sz w:val="24"/>
              </w:rPr>
            </w:pPr>
            <w:r>
              <w:rPr>
                <w:sz w:val="24"/>
              </w:rPr>
              <w:t xml:space="preserve">User has </w:t>
            </w:r>
            <w:r w:rsidR="004B70BC">
              <w:rPr>
                <w:sz w:val="24"/>
              </w:rPr>
              <w:t xml:space="preserve">Mobile application installed and registered. 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B45FE3" w:rsidRDefault="00A50672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E860E7">
              <w:rPr>
                <w:sz w:val="24"/>
              </w:rPr>
              <w:t xml:space="preserve">speaker is successfully registered for a room. </w:t>
            </w:r>
            <w:r>
              <w:rPr>
                <w:sz w:val="24"/>
              </w:rPr>
              <w:t xml:space="preserve"> </w:t>
            </w:r>
            <w:r w:rsidR="004B70BC">
              <w:rPr>
                <w:sz w:val="24"/>
              </w:rPr>
              <w:t xml:space="preserve"> 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B45FE3" w:rsidRDefault="00A50672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E860E7">
              <w:rPr>
                <w:sz w:val="24"/>
              </w:rPr>
              <w:t xml:space="preserve">speaker is not registered for a room. </w:t>
            </w:r>
          </w:p>
        </w:tc>
      </w:tr>
    </w:tbl>
    <w:p w:rsidR="00B45FE3" w:rsidRDefault="00B45FE3"/>
    <w:tbl>
      <w:tblPr>
        <w:tblW w:w="103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538"/>
      </w:tblGrid>
      <w:tr w:rsidR="00B45FE3" w:rsidTr="0096278C">
        <w:trPr>
          <w:trHeight w:val="576"/>
        </w:trPr>
        <w:tc>
          <w:tcPr>
            <w:tcW w:w="10372" w:type="dxa"/>
            <w:gridSpan w:val="2"/>
          </w:tcPr>
          <w:p w:rsidR="00B45F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538" w:type="dxa"/>
          </w:tcPr>
          <w:p w:rsidR="00B45F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B45FE3" w:rsidTr="00E860E7">
        <w:trPr>
          <w:trHeight w:val="315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38" w:type="dxa"/>
          </w:tcPr>
          <w:p w:rsidR="00B45FE3" w:rsidRDefault="0096278C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The user </w:t>
            </w:r>
            <w:r w:rsidR="00E860E7">
              <w:rPr>
                <w:sz w:val="24"/>
              </w:rPr>
              <w:t>uses the mobile application and navigates to the “add a device” menu</w:t>
            </w:r>
            <w:r w:rsidR="00A50672">
              <w:rPr>
                <w:sz w:val="24"/>
              </w:rPr>
              <w:t xml:space="preserve"> 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38" w:type="dxa"/>
          </w:tcPr>
          <w:p w:rsidR="00B45FE3" w:rsidRDefault="0096278C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The mobile app </w:t>
            </w:r>
            <w:r w:rsidR="00E860E7">
              <w:rPr>
                <w:sz w:val="24"/>
              </w:rPr>
              <w:t>displays the options of devices to add</w:t>
            </w:r>
          </w:p>
        </w:tc>
      </w:tr>
      <w:tr w:rsidR="00E860E7" w:rsidTr="0096278C">
        <w:trPr>
          <w:trHeight w:val="276"/>
        </w:trPr>
        <w:tc>
          <w:tcPr>
            <w:tcW w:w="834" w:type="dxa"/>
          </w:tcPr>
          <w:p w:rsidR="00E860E7" w:rsidRDefault="00E860E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38" w:type="dxa"/>
          </w:tcPr>
          <w:p w:rsidR="00E860E7" w:rsidRDefault="00E860E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The user selects the speaker option. </w:t>
            </w:r>
          </w:p>
        </w:tc>
      </w:tr>
      <w:tr w:rsidR="00B45FE3" w:rsidTr="0096278C">
        <w:trPr>
          <w:trHeight w:val="552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38" w:type="dxa"/>
          </w:tcPr>
          <w:p w:rsidR="00B45FE3" w:rsidRDefault="0096278C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E860E7">
              <w:rPr>
                <w:sz w:val="24"/>
              </w:rPr>
              <w:t xml:space="preserve">mobile app instructs the user to connect to the speaker through bluetooth and then click register. </w:t>
            </w:r>
          </w:p>
        </w:tc>
      </w:tr>
      <w:tr w:rsidR="00B45FE3" w:rsidTr="0096278C">
        <w:trPr>
          <w:trHeight w:val="552"/>
        </w:trPr>
        <w:tc>
          <w:tcPr>
            <w:tcW w:w="834" w:type="dxa"/>
          </w:tcPr>
          <w:p w:rsidR="00B45FE3" w:rsidRDefault="0096278C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96278C" w:rsidRDefault="0096278C" w:rsidP="0096278C">
            <w:pPr>
              <w:rPr>
                <w:sz w:val="24"/>
              </w:rPr>
            </w:pPr>
          </w:p>
        </w:tc>
        <w:tc>
          <w:tcPr>
            <w:tcW w:w="9538" w:type="dxa"/>
          </w:tcPr>
          <w:p w:rsidR="0096278C" w:rsidRDefault="00E860E7" w:rsidP="00AD6C88">
            <w:pPr>
              <w:rPr>
                <w:sz w:val="24"/>
              </w:rPr>
            </w:pPr>
            <w:r>
              <w:rPr>
                <w:sz w:val="24"/>
              </w:rPr>
              <w:t xml:space="preserve">The user connects to the speaker and begins the register process. </w:t>
            </w:r>
            <w:r w:rsidR="0096278C">
              <w:rPr>
                <w:sz w:val="24"/>
              </w:rPr>
              <w:t xml:space="preserve"> </w:t>
            </w:r>
          </w:p>
        </w:tc>
      </w:tr>
      <w:tr w:rsidR="0096278C" w:rsidTr="0096278C">
        <w:trPr>
          <w:trHeight w:val="552"/>
        </w:trPr>
        <w:tc>
          <w:tcPr>
            <w:tcW w:w="834" w:type="dxa"/>
          </w:tcPr>
          <w:p w:rsidR="0096278C" w:rsidRDefault="00AD6C88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38" w:type="dxa"/>
          </w:tcPr>
          <w:p w:rsidR="0096278C" w:rsidRDefault="00E860E7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The mobile app records the information for the speaker and asks the user to designate the room in which the speaker will be located. </w:t>
            </w:r>
            <w:r w:rsidR="00A50672">
              <w:rPr>
                <w:sz w:val="24"/>
              </w:rPr>
              <w:t xml:space="preserve"> </w:t>
            </w:r>
            <w:r w:rsidR="00B54D14">
              <w:rPr>
                <w:sz w:val="24"/>
              </w:rPr>
              <w:t xml:space="preserve"> </w:t>
            </w:r>
          </w:p>
        </w:tc>
      </w:tr>
      <w:tr w:rsidR="00E860E7" w:rsidTr="0096278C">
        <w:trPr>
          <w:trHeight w:val="552"/>
        </w:trPr>
        <w:tc>
          <w:tcPr>
            <w:tcW w:w="834" w:type="dxa"/>
          </w:tcPr>
          <w:p w:rsidR="00E860E7" w:rsidRDefault="00E860E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9538" w:type="dxa"/>
          </w:tcPr>
          <w:p w:rsidR="00E860E7" w:rsidRDefault="00E860E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The users selects the room manually or uses their mobile device location.  </w:t>
            </w:r>
          </w:p>
        </w:tc>
      </w:tr>
      <w:tr w:rsidR="00E860E7" w:rsidTr="0096278C">
        <w:trPr>
          <w:trHeight w:val="552"/>
        </w:trPr>
        <w:tc>
          <w:tcPr>
            <w:tcW w:w="834" w:type="dxa"/>
          </w:tcPr>
          <w:p w:rsidR="00E860E7" w:rsidRDefault="00E860E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538" w:type="dxa"/>
          </w:tcPr>
          <w:p w:rsidR="00E860E7" w:rsidRDefault="00E860E7" w:rsidP="00FA4678">
            <w:pPr>
              <w:rPr>
                <w:sz w:val="24"/>
              </w:rPr>
            </w:pPr>
            <w:r>
              <w:rPr>
                <w:sz w:val="24"/>
              </w:rPr>
              <w:t>The mobile app sends the information to the server.</w:t>
            </w:r>
          </w:p>
        </w:tc>
      </w:tr>
      <w:tr w:rsidR="00E860E7" w:rsidTr="0096278C">
        <w:trPr>
          <w:trHeight w:val="552"/>
        </w:trPr>
        <w:tc>
          <w:tcPr>
            <w:tcW w:w="834" w:type="dxa"/>
          </w:tcPr>
          <w:p w:rsidR="00E860E7" w:rsidRDefault="00E860E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538" w:type="dxa"/>
          </w:tcPr>
          <w:p w:rsidR="00E860E7" w:rsidRDefault="00E860E7" w:rsidP="00FA4678">
            <w:pPr>
              <w:rPr>
                <w:sz w:val="24"/>
              </w:rPr>
            </w:pPr>
            <w:r>
              <w:rPr>
                <w:sz w:val="24"/>
              </w:rPr>
              <w:t>The server records the new speaker to its database.</w:t>
            </w:r>
          </w:p>
        </w:tc>
      </w:tr>
      <w:tr w:rsidR="00E860E7" w:rsidTr="0096278C">
        <w:trPr>
          <w:trHeight w:val="552"/>
        </w:trPr>
        <w:tc>
          <w:tcPr>
            <w:tcW w:w="834" w:type="dxa"/>
          </w:tcPr>
          <w:p w:rsidR="00E860E7" w:rsidRDefault="00E860E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538" w:type="dxa"/>
          </w:tcPr>
          <w:p w:rsidR="00E860E7" w:rsidRDefault="00E860E7" w:rsidP="00FA4678">
            <w:pPr>
              <w:rPr>
                <w:sz w:val="24"/>
              </w:rPr>
            </w:pPr>
            <w:r>
              <w:rPr>
                <w:sz w:val="24"/>
              </w:rPr>
              <w:t>The speaker is now registered.</w:t>
            </w:r>
          </w:p>
        </w:tc>
      </w:tr>
    </w:tbl>
    <w:p w:rsidR="00B45FE3" w:rsidRDefault="00B45F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B45FE3" w:rsidTr="007766C5">
        <w:tc>
          <w:tcPr>
            <w:tcW w:w="10289" w:type="dxa"/>
            <w:gridSpan w:val="2"/>
          </w:tcPr>
          <w:p w:rsidR="00B45F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B45FE3" w:rsidTr="007766C5">
        <w:tc>
          <w:tcPr>
            <w:tcW w:w="828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B45FE3" w:rsidTr="007766C5">
        <w:trPr>
          <w:trHeight w:val="1103"/>
        </w:trPr>
        <w:tc>
          <w:tcPr>
            <w:tcW w:w="828" w:type="dxa"/>
            <w:vMerge w:val="restart"/>
          </w:tcPr>
          <w:p w:rsidR="00B45FE3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n..m</w:t>
            </w:r>
          </w:p>
        </w:tc>
        <w:tc>
          <w:tcPr>
            <w:tcW w:w="9461" w:type="dxa"/>
          </w:tcPr>
          <w:p w:rsidR="004C1327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4C1327" w:rsidRDefault="004C1327" w:rsidP="004C1327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Server attempt to find and fix issues</w:t>
            </w:r>
          </w:p>
          <w:p w:rsidR="004C1327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4C1327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 xml:space="preserve">              1. App informs the user that no server is detected</w:t>
            </w:r>
          </w:p>
          <w:p w:rsidR="004C1327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 xml:space="preserve">              2. User restarts the server</w:t>
            </w:r>
          </w:p>
          <w:p w:rsidR="004C1327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 xml:space="preserve">              3. App reconnects to the server</w:t>
            </w:r>
          </w:p>
          <w:p w:rsidR="004C1327" w:rsidRDefault="004C1327" w:rsidP="004C1327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4C1327" w:rsidRDefault="004C1327" w:rsidP="004C1327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4C1327" w:rsidRDefault="004C1327" w:rsidP="004C1327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4C1327" w:rsidRDefault="004C1327" w:rsidP="004C1327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4C1327" w:rsidRDefault="004C1327" w:rsidP="004C1327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    1. Mobile app informs the user after 1 minute of no response from the server</w:t>
            </w:r>
          </w:p>
          <w:p w:rsidR="004C1327" w:rsidRDefault="004C1327" w:rsidP="004C1327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2. User manually restarts server </w:t>
            </w:r>
          </w:p>
          <w:p w:rsidR="004C1327" w:rsidRDefault="004C1327" w:rsidP="004C1327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Server requests information from the mobile application and resumes normal functionality</w:t>
            </w:r>
          </w:p>
          <w:p w:rsidR="004C1327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>*b At any time the mobile application fails:</w:t>
            </w:r>
          </w:p>
          <w:p w:rsidR="004C1327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4C1327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 xml:space="preserve">              1a. Mobile app has no network connection</w:t>
            </w:r>
          </w:p>
          <w:p w:rsidR="004C1327" w:rsidRDefault="004C1327" w:rsidP="004C1327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   1. App attempts to connect to wifi to restore connection</w:t>
            </w:r>
          </w:p>
          <w:p w:rsidR="004C1327" w:rsidRDefault="004C1327" w:rsidP="004C1327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1a. App fails to connect to wifi</w:t>
            </w:r>
          </w:p>
          <w:p w:rsidR="004C1327" w:rsidRDefault="004C1327" w:rsidP="004C1327">
            <w:pPr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     1.  The information is stored on the app and queue to send when connection                is restored</w:t>
            </w:r>
          </w:p>
          <w:p w:rsidR="004C1327" w:rsidRDefault="004C1327" w:rsidP="004C1327">
            <w:pPr>
              <w:ind w:left="780"/>
            </w:pPr>
            <w:r>
              <w:t xml:space="preserve">                    </w:t>
            </w:r>
            <w:r>
              <w:rPr>
                <w:sz w:val="24"/>
              </w:rPr>
              <w:t xml:space="preserve">2. The app informs the user that it has no network connection. </w:t>
            </w:r>
          </w:p>
          <w:p w:rsidR="004C1327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 xml:space="preserve">               2a. Mobile application crashes</w:t>
            </w:r>
          </w:p>
          <w:p w:rsidR="004C1327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1.  Mobile app sends information about the cause of the crash</w:t>
            </w:r>
          </w:p>
          <w:p w:rsidR="004C1327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2.  App attempts to auto restart</w:t>
            </w:r>
          </w:p>
          <w:p w:rsidR="004C1327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2a. Fails to auto restart                          </w:t>
            </w:r>
          </w:p>
          <w:p w:rsidR="004C1327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1. User manually restarts the app</w:t>
            </w:r>
          </w:p>
          <w:p w:rsidR="004C1327" w:rsidRDefault="004C1327" w:rsidP="004C1327">
            <w:r>
              <w:rPr>
                <w:sz w:val="24"/>
              </w:rPr>
              <w:t xml:space="preserve">         2. App sends information to the server</w:t>
            </w:r>
          </w:p>
          <w:p w:rsidR="001E5EBC" w:rsidRDefault="004C1327" w:rsidP="004C1327">
            <w:pPr>
              <w:rPr>
                <w:sz w:val="24"/>
              </w:rPr>
            </w:pPr>
            <w:r>
              <w:rPr>
                <w:sz w:val="24"/>
              </w:rPr>
              <w:t xml:space="preserve">         3. Mobile app sends its information to the server and reestablishes connections based on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what the server sends back</w:t>
            </w:r>
          </w:p>
          <w:p w:rsidR="004C1327" w:rsidRPr="004C1327" w:rsidRDefault="004C1327" w:rsidP="004C1327">
            <w:pPr>
              <w:rPr>
                <w:sz w:val="24"/>
              </w:rPr>
            </w:pPr>
            <w:bookmarkStart w:id="0" w:name="_GoBack"/>
            <w:bookmarkEnd w:id="0"/>
          </w:p>
        </w:tc>
      </w:tr>
      <w:tr w:rsidR="00B45FE3" w:rsidTr="007766C5">
        <w:trPr>
          <w:trHeight w:val="1102"/>
        </w:trPr>
        <w:tc>
          <w:tcPr>
            <w:tcW w:w="828" w:type="dxa"/>
            <w:vMerge/>
          </w:tcPr>
          <w:p w:rsidR="00B45FE3" w:rsidRDefault="00B45F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E860E7" w:rsidRDefault="00E860E7" w:rsidP="00E860E7">
            <w:pPr>
              <w:rPr>
                <w:sz w:val="24"/>
              </w:rPr>
            </w:pPr>
            <w:r>
              <w:rPr>
                <w:sz w:val="24"/>
              </w:rPr>
              <w:t>4a. The user cannot connect to the speaker</w:t>
            </w:r>
          </w:p>
          <w:p w:rsidR="00E860E7" w:rsidRDefault="00E860E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1. The user must ensure that the speaker is on, in pair mode and not connect to any other devices.</w:t>
            </w:r>
          </w:p>
          <w:p w:rsidR="00E860E7" w:rsidRDefault="00E860E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1a. The speaker is off</w:t>
            </w:r>
          </w:p>
          <w:p w:rsidR="00E860E7" w:rsidRDefault="00E860E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1. The user powers on the speaker and puts it in pair mode</w:t>
            </w:r>
          </w:p>
          <w:p w:rsidR="00E860E7" w:rsidRDefault="00E860E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1b. The speaker is not in pair mode</w:t>
            </w:r>
          </w:p>
          <w:p w:rsidR="00E860E7" w:rsidRDefault="00E860E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1. The user puts the speaker in pair mode</w:t>
            </w:r>
          </w:p>
          <w:p w:rsidR="00E860E7" w:rsidRDefault="00E860E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1c. The speaker is connected to another device</w:t>
            </w:r>
          </w:p>
          <w:p w:rsidR="00E860E7" w:rsidRDefault="00E860E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1. The user disconnects the other devices</w:t>
            </w:r>
          </w:p>
          <w:p w:rsidR="00E860E7" w:rsidRDefault="00E860E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2. The user attempts to connect to the speaker</w:t>
            </w:r>
          </w:p>
          <w:p w:rsidR="00E860E7" w:rsidRDefault="00E860E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2a. The connection fails</w:t>
            </w:r>
          </w:p>
          <w:p w:rsidR="00CA70D7" w:rsidRDefault="00E860E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CA70D7">
              <w:rPr>
                <w:sz w:val="24"/>
              </w:rPr>
              <w:t xml:space="preserve">                  1. Attempt to connect again</w:t>
            </w:r>
          </w:p>
          <w:p w:rsidR="00CA70D7" w:rsidRDefault="00CA70D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2. If it fails again, the speaker may be damaged. </w:t>
            </w:r>
          </w:p>
          <w:p w:rsidR="00CA70D7" w:rsidRDefault="00CA70D7" w:rsidP="00E860E7">
            <w:pPr>
              <w:rPr>
                <w:sz w:val="24"/>
              </w:rPr>
            </w:pPr>
            <w:r>
              <w:rPr>
                <w:sz w:val="24"/>
              </w:rPr>
              <w:t>6a. The use current location feature selects the wrong room</w:t>
            </w:r>
          </w:p>
          <w:p w:rsidR="00CA70D7" w:rsidRDefault="00CA70D7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1. The user clicks the back arrow to try again</w:t>
            </w:r>
          </w:p>
          <w:p w:rsidR="00CA70D7" w:rsidRDefault="00CA70D7" w:rsidP="00E860E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 2.  The user selects the correct room for the speaker </w:t>
            </w:r>
          </w:p>
          <w:p w:rsidR="00A84183" w:rsidRDefault="00CA70D7" w:rsidP="00FA60D9">
            <w:pPr>
              <w:rPr>
                <w:sz w:val="24"/>
              </w:rPr>
            </w:pPr>
            <w:r>
              <w:rPr>
                <w:sz w:val="24"/>
              </w:rPr>
              <w:t>8a. The speaker has already been registered to another room</w:t>
            </w:r>
          </w:p>
          <w:p w:rsidR="00CA70D7" w:rsidRDefault="00CA70D7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1. The server tells the mobile app that the device has been registered before and tells what room</w:t>
            </w:r>
          </w:p>
          <w:p w:rsidR="00CA70D7" w:rsidRDefault="00CA70D7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2. The mobile app asks the user if they want to keep the old registered room or replace it</w:t>
            </w:r>
          </w:p>
          <w:p w:rsidR="00CA70D7" w:rsidRDefault="00CA70D7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3. The user select their choice. </w:t>
            </w:r>
          </w:p>
          <w:p w:rsidR="00CA70D7" w:rsidRDefault="00CA70D7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4. The mobile app informs the server of the decision</w:t>
            </w:r>
          </w:p>
          <w:p w:rsidR="00CA70D7" w:rsidRDefault="00CA70D7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5. The server performs that action for the speaker. </w:t>
            </w:r>
          </w:p>
          <w:p w:rsidR="00A84183" w:rsidRDefault="00A84183" w:rsidP="00846C21">
            <w:pPr>
              <w:rPr>
                <w:sz w:val="24"/>
              </w:rPr>
            </w:pPr>
          </w:p>
          <w:p w:rsidR="00300E93" w:rsidRPr="00846C21" w:rsidRDefault="00300E93" w:rsidP="00846C21">
            <w:pPr>
              <w:rPr>
                <w:sz w:val="24"/>
              </w:rPr>
            </w:pPr>
          </w:p>
        </w:tc>
      </w:tr>
      <w:tr w:rsidR="00B54D14" w:rsidTr="007766C5">
        <w:trPr>
          <w:trHeight w:val="1102"/>
        </w:trPr>
        <w:tc>
          <w:tcPr>
            <w:tcW w:w="828" w:type="dxa"/>
          </w:tcPr>
          <w:p w:rsidR="00B54D14" w:rsidRDefault="00B54D14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B54D14" w:rsidRDefault="00B54D14">
            <w:pPr>
              <w:rPr>
                <w:sz w:val="24"/>
              </w:rPr>
            </w:pPr>
          </w:p>
        </w:tc>
      </w:tr>
    </w:tbl>
    <w:p w:rsidR="00B45FE3" w:rsidRDefault="00B45FE3"/>
    <w:p w:rsidR="00B45FE3" w:rsidRDefault="00B45F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45FE3" w:rsidTr="007766C5">
        <w:tc>
          <w:tcPr>
            <w:tcW w:w="10272" w:type="dxa"/>
            <w:gridSpan w:val="2"/>
          </w:tcPr>
          <w:p w:rsidR="00B45FE3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B45F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B45F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B45FE3" w:rsidRDefault="00CA70D7" w:rsidP="00A8418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Speaker registration is restricted to users</w:t>
            </w:r>
          </w:p>
          <w:p w:rsidR="00A84183" w:rsidRDefault="00A84183" w:rsidP="00A8418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A84183" w:rsidRPr="00A84183" w:rsidRDefault="00A84183" w:rsidP="00A8418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Server communication allowed outside of the local network</w:t>
            </w:r>
          </w:p>
        </w:tc>
      </w:tr>
    </w:tbl>
    <w:p w:rsidR="00B45FE3" w:rsidRDefault="00B45F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D6C88" w:rsidRDefault="00CA70D7" w:rsidP="00AD6C88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AD6C88">
              <w:rPr>
                <w:sz w:val="24"/>
              </w:rPr>
              <w:t>a. Communications are done over a wireless network so server would need internet and mobile device would need mobile data or be connected to wifi</w:t>
            </w:r>
          </w:p>
          <w:p w:rsidR="00F65B4B" w:rsidRDefault="00CA70D7" w:rsidP="00AD6C88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AD6C88">
              <w:rPr>
                <w:sz w:val="24"/>
              </w:rPr>
              <w:t>b. Keyboard is required to restart server as admin passwords would be needed</w:t>
            </w:r>
          </w:p>
          <w:p w:rsidR="00AD6C88" w:rsidRDefault="00AD6C88" w:rsidP="00AD6C88">
            <w:pPr>
              <w:rPr>
                <w:sz w:val="24"/>
              </w:rPr>
            </w:pPr>
          </w:p>
        </w:tc>
      </w:tr>
    </w:tbl>
    <w:p w:rsidR="00B45FE3" w:rsidRDefault="00B45F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AD6C88">
        <w:t>Often. It would occur as often as the user changes rooms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45FE3" w:rsidTr="007766C5">
        <w:tc>
          <w:tcPr>
            <w:tcW w:w="10272" w:type="dxa"/>
            <w:gridSpan w:val="2"/>
          </w:tcPr>
          <w:p w:rsidR="00B45F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B45F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B45F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B45FE3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D6C88" w:rsidRDefault="00AD6C88" w:rsidP="00CA70D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How </w:t>
            </w:r>
            <w:r w:rsidR="00CA70D7">
              <w:rPr>
                <w:sz w:val="24"/>
              </w:rPr>
              <w:t>will we restrict who can add speakers?</w:t>
            </w:r>
          </w:p>
          <w:p w:rsidR="00CA70D7" w:rsidRPr="00AD6C88" w:rsidRDefault="00CA70D7" w:rsidP="00CA70D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How do we deal with multiple speakers put in one room?</w:t>
            </w:r>
          </w:p>
        </w:tc>
      </w:tr>
    </w:tbl>
    <w:p w:rsidR="007766C5" w:rsidRDefault="007766C5"/>
    <w:sectPr w:rsidR="007766C5" w:rsidSect="00856DAC">
      <w:headerReference w:type="default" r:id="rId8"/>
      <w:footerReference w:type="default" r:id="rId9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99F" w:rsidRDefault="0065199F">
      <w:r>
        <w:separator/>
      </w:r>
    </w:p>
  </w:endnote>
  <w:endnote w:type="continuationSeparator" w:id="0">
    <w:p w:rsidR="0065199F" w:rsidRDefault="0065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FE3" w:rsidRDefault="00B45F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B45F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4C1327">
      <w:rPr>
        <w:color w:val="000000"/>
        <w:sz w:val="24"/>
      </w:rPr>
      <w:t>9/24/2017 2:56:00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4C1327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4C1327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99F" w:rsidRDefault="0065199F">
      <w:r>
        <w:separator/>
      </w:r>
    </w:p>
  </w:footnote>
  <w:footnote w:type="continuationSeparator" w:id="0">
    <w:p w:rsidR="0065199F" w:rsidRDefault="006519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4C1327">
      <w:rPr>
        <w:color w:val="000000"/>
      </w:rPr>
      <w:t>9/24/2017</w:t>
    </w:r>
    <w:r w:rsidRPr="007766C5">
      <w:rPr>
        <w:color w:val="000000"/>
      </w:rPr>
      <w:fldChar w:fldCharType="end"/>
    </w:r>
  </w:p>
  <w:p w:rsidR="00B45F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B45FE3" w:rsidRDefault="00B45F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105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6951893"/>
    <w:multiLevelType w:val="hybridMultilevel"/>
    <w:tmpl w:val="EA16F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D7"/>
    <w:rsid w:val="000E0E92"/>
    <w:rsid w:val="001E5EBC"/>
    <w:rsid w:val="002444ED"/>
    <w:rsid w:val="0025665D"/>
    <w:rsid w:val="002A1D3C"/>
    <w:rsid w:val="002C13D2"/>
    <w:rsid w:val="00300E93"/>
    <w:rsid w:val="0041633B"/>
    <w:rsid w:val="004172CB"/>
    <w:rsid w:val="00493677"/>
    <w:rsid w:val="004A4AFC"/>
    <w:rsid w:val="004B70BC"/>
    <w:rsid w:val="004C1327"/>
    <w:rsid w:val="0065199F"/>
    <w:rsid w:val="006C78FC"/>
    <w:rsid w:val="007766C5"/>
    <w:rsid w:val="00845889"/>
    <w:rsid w:val="00846C21"/>
    <w:rsid w:val="00856DAC"/>
    <w:rsid w:val="0096278C"/>
    <w:rsid w:val="009F3F89"/>
    <w:rsid w:val="00A50672"/>
    <w:rsid w:val="00A55E43"/>
    <w:rsid w:val="00A84183"/>
    <w:rsid w:val="00AD6C88"/>
    <w:rsid w:val="00B45FE3"/>
    <w:rsid w:val="00B54D14"/>
    <w:rsid w:val="00B774D7"/>
    <w:rsid w:val="00C85149"/>
    <w:rsid w:val="00C87EA5"/>
    <w:rsid w:val="00CA70D7"/>
    <w:rsid w:val="00D137EC"/>
    <w:rsid w:val="00DE33A8"/>
    <w:rsid w:val="00E860E7"/>
    <w:rsid w:val="00EE5312"/>
    <w:rsid w:val="00F61E47"/>
    <w:rsid w:val="00F65B4B"/>
    <w:rsid w:val="00FA4678"/>
    <w:rsid w:val="00FA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99B023F0-6B98-479C-858E-C5872854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B5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Download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E8A59-FDA4-41ED-96C9-879B03AC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24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Jordan</dc:creator>
  <cp:keywords/>
  <cp:lastModifiedBy>jordan persson</cp:lastModifiedBy>
  <cp:revision>4</cp:revision>
  <cp:lastPrinted>1999-02-17T23:01:00Z</cp:lastPrinted>
  <dcterms:created xsi:type="dcterms:W3CDTF">2017-09-24T18:32:00Z</dcterms:created>
  <dcterms:modified xsi:type="dcterms:W3CDTF">2017-09-24T19:36:00Z</dcterms:modified>
</cp:coreProperties>
</file>