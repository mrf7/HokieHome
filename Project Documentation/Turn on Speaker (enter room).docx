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FE3" w:rsidRPr="007766C5" w:rsidRDefault="007766C5">
      <w:pPr>
        <w:pStyle w:val="Heading1"/>
        <w:rPr>
          <w:rFonts w:ascii="Calibri" w:hAnsi="Calibri"/>
        </w:rPr>
      </w:pPr>
      <w:r w:rsidRPr="007766C5">
        <w:rPr>
          <w:rFonts w:ascii="Calibri" w:hAnsi="Calibri"/>
        </w:rPr>
        <w:t>Use Case # [</w:t>
      </w:r>
      <w:r w:rsidR="00B774D7">
        <w:rPr>
          <w:rFonts w:ascii="Calibri" w:hAnsi="Calibri"/>
        </w:rPr>
        <w:t xml:space="preserve">1: </w:t>
      </w:r>
      <w:r w:rsidRPr="007766C5">
        <w:rPr>
          <w:rFonts w:ascii="Calibri" w:hAnsi="Calibri"/>
        </w:rPr>
        <w:t xml:space="preserve"> </w:t>
      </w:r>
      <w:r w:rsidR="00B774D7">
        <w:rPr>
          <w:rFonts w:ascii="Calibri" w:hAnsi="Calibri"/>
        </w:rPr>
        <w:t>Turning on speaker by leaving a room</w:t>
      </w:r>
      <w:r w:rsidRPr="007766C5">
        <w:rPr>
          <w:rFonts w:ascii="Calibri" w:hAnsi="Calibri"/>
        </w:rPr>
        <w:t>]</w:t>
      </w:r>
    </w:p>
    <w:tbl>
      <w:tblPr>
        <w:tblW w:w="10302" w:type="dxa"/>
        <w:tblBorders>
          <w:top w:val="single" w:sz="24" w:space="0" w:color="000000"/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8214"/>
      </w:tblGrid>
      <w:tr w:rsidR="00845889" w:rsidRPr="007766C5" w:rsidTr="007766C5">
        <w:tc>
          <w:tcPr>
            <w:tcW w:w="10302" w:type="dxa"/>
            <w:gridSpan w:val="2"/>
          </w:tcPr>
          <w:p w:rsidR="00B45FE3" w:rsidRPr="004172CB" w:rsidRDefault="007766C5" w:rsidP="004172CB">
            <w:pPr>
              <w:pStyle w:val="Heading2"/>
            </w:pPr>
            <w:r w:rsidRPr="004172CB">
              <w:t>GENERAL CHARACTERISTICS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8214" w:type="dxa"/>
          </w:tcPr>
          <w:p w:rsidR="00845889" w:rsidRDefault="00B774D7" w:rsidP="00FF5511">
            <w:pPr>
              <w:rPr>
                <w:sz w:val="24"/>
              </w:rPr>
            </w:pPr>
            <w:r>
              <w:rPr>
                <w:sz w:val="24"/>
              </w:rPr>
              <w:t>Jordan Persson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8214" w:type="dxa"/>
          </w:tcPr>
          <w:p w:rsidR="00845889" w:rsidRDefault="00B774D7" w:rsidP="00B774D7">
            <w:pPr>
              <w:rPr>
                <w:sz w:val="24"/>
              </w:rPr>
            </w:pPr>
            <w:r>
              <w:rPr>
                <w:sz w:val="24"/>
              </w:rPr>
              <w:t>9/23/2017</w:t>
            </w:r>
          </w:p>
        </w:tc>
      </w:tr>
      <w:tr w:rsidR="00845889" w:rsidTr="007766C5">
        <w:tc>
          <w:tcPr>
            <w:tcW w:w="2088" w:type="dxa"/>
          </w:tcPr>
          <w:p w:rsidR="00B45F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Scope</w:t>
            </w:r>
          </w:p>
        </w:tc>
        <w:tc>
          <w:tcPr>
            <w:tcW w:w="8214" w:type="dxa"/>
          </w:tcPr>
          <w:p w:rsidR="00B45FE3" w:rsidRDefault="00DE33A8">
            <w:pPr>
              <w:rPr>
                <w:sz w:val="24"/>
              </w:rPr>
            </w:pPr>
            <w:r>
              <w:rPr>
                <w:sz w:val="24"/>
              </w:rPr>
              <w:t>Home Automation System</w:t>
            </w:r>
          </w:p>
        </w:tc>
      </w:tr>
      <w:tr w:rsidR="00845889" w:rsidTr="007766C5">
        <w:tc>
          <w:tcPr>
            <w:tcW w:w="2088" w:type="dxa"/>
          </w:tcPr>
          <w:p w:rsidR="00B45F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8214" w:type="dxa"/>
          </w:tcPr>
          <w:p w:rsidR="00B45FE3" w:rsidRDefault="00DE33A8" w:rsidP="00DE33A8">
            <w:pPr>
              <w:rPr>
                <w:sz w:val="24"/>
              </w:rPr>
            </w:pPr>
            <w:r>
              <w:rPr>
                <w:sz w:val="24"/>
              </w:rPr>
              <w:t>User-goal</w:t>
            </w:r>
          </w:p>
        </w:tc>
      </w:tr>
      <w:tr w:rsidR="00845889" w:rsidTr="007766C5">
        <w:tc>
          <w:tcPr>
            <w:tcW w:w="2088" w:type="dxa"/>
          </w:tcPr>
          <w:p w:rsidR="00B45F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8214" w:type="dxa"/>
          </w:tcPr>
          <w:p w:rsidR="00B45FE3" w:rsidRDefault="0025665D" w:rsidP="0025665D">
            <w:pPr>
              <w:rPr>
                <w:sz w:val="24"/>
              </w:rPr>
            </w:pPr>
            <w:r>
              <w:rPr>
                <w:sz w:val="24"/>
              </w:rPr>
              <w:t>Incomplete Conceptualization</w:t>
            </w:r>
          </w:p>
        </w:tc>
      </w:tr>
      <w:tr w:rsidR="00845889" w:rsidTr="007766C5">
        <w:tc>
          <w:tcPr>
            <w:tcW w:w="2088" w:type="dxa"/>
          </w:tcPr>
          <w:p w:rsidR="00B45F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8214" w:type="dxa"/>
          </w:tcPr>
          <w:p w:rsidR="00B45FE3" w:rsidRDefault="00DE33A8">
            <w:pPr>
              <w:rPr>
                <w:sz w:val="24"/>
              </w:rPr>
            </w:pPr>
            <w:r>
              <w:rPr>
                <w:sz w:val="24"/>
              </w:rPr>
              <w:t>Mobile Application User</w:t>
            </w:r>
          </w:p>
        </w:tc>
      </w:tr>
      <w:tr w:rsidR="00845889" w:rsidTr="007766C5">
        <w:tc>
          <w:tcPr>
            <w:tcW w:w="2088" w:type="dxa"/>
          </w:tcPr>
          <w:p w:rsidR="00B45F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8214" w:type="dxa"/>
          </w:tcPr>
          <w:p w:rsidR="00B45FE3" w:rsidRDefault="00DE33A8">
            <w:pPr>
              <w:rPr>
                <w:sz w:val="24"/>
              </w:rPr>
            </w:pPr>
            <w:r>
              <w:rPr>
                <w:sz w:val="24"/>
              </w:rPr>
              <w:t>Server; Mobile Application</w:t>
            </w:r>
          </w:p>
        </w:tc>
      </w:tr>
      <w:tr w:rsidR="002A1D3C" w:rsidTr="007766C5">
        <w:tc>
          <w:tcPr>
            <w:tcW w:w="2088" w:type="dxa"/>
          </w:tcPr>
          <w:p w:rsidR="002A1D3C" w:rsidRDefault="002A1D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Stakeholders and Interests</w:t>
            </w:r>
          </w:p>
        </w:tc>
        <w:tc>
          <w:tcPr>
            <w:tcW w:w="8214" w:type="dxa"/>
          </w:tcPr>
          <w:p w:rsidR="002A1D3C" w:rsidRDefault="00DE33A8" w:rsidP="00B774D7">
            <w:pPr>
              <w:rPr>
                <w:sz w:val="24"/>
              </w:rPr>
            </w:pPr>
            <w:r>
              <w:rPr>
                <w:sz w:val="24"/>
              </w:rPr>
              <w:t>Mobile App User: Wants</w:t>
            </w:r>
            <w:r w:rsidR="00B774D7">
              <w:rPr>
                <w:sz w:val="24"/>
              </w:rPr>
              <w:t xml:space="preserve"> for their music to follow them as they change rooms by connecting to different speakers</w:t>
            </w:r>
            <w:r w:rsidR="004B70BC">
              <w:rPr>
                <w:sz w:val="24"/>
              </w:rPr>
              <w:t xml:space="preserve"> depending on location</w:t>
            </w:r>
            <w:r w:rsidR="00B774D7">
              <w:rPr>
                <w:sz w:val="24"/>
              </w:rPr>
              <w:t xml:space="preserve">. </w:t>
            </w:r>
          </w:p>
        </w:tc>
      </w:tr>
      <w:tr w:rsidR="00845889" w:rsidTr="007766C5">
        <w:tc>
          <w:tcPr>
            <w:tcW w:w="2088" w:type="dxa"/>
          </w:tcPr>
          <w:p w:rsidR="00B45F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8214" w:type="dxa"/>
          </w:tcPr>
          <w:p w:rsidR="00B54D14" w:rsidRDefault="00B774D7" w:rsidP="004B70BC">
            <w:pPr>
              <w:rPr>
                <w:sz w:val="24"/>
              </w:rPr>
            </w:pPr>
            <w:r>
              <w:rPr>
                <w:sz w:val="24"/>
              </w:rPr>
              <w:t xml:space="preserve">User has </w:t>
            </w:r>
            <w:r w:rsidR="004B70BC">
              <w:rPr>
                <w:sz w:val="24"/>
              </w:rPr>
              <w:t xml:space="preserve">Mobile application installed and registered. </w:t>
            </w:r>
          </w:p>
          <w:p w:rsidR="00B774D7" w:rsidRDefault="00B54D14" w:rsidP="004B70BC">
            <w:pPr>
              <w:rPr>
                <w:sz w:val="24"/>
              </w:rPr>
            </w:pPr>
            <w:r>
              <w:rPr>
                <w:sz w:val="24"/>
              </w:rPr>
              <w:t>User is playing music</w:t>
            </w:r>
            <w:r w:rsidR="00B774D7">
              <w:rPr>
                <w:sz w:val="24"/>
              </w:rPr>
              <w:t xml:space="preserve"> </w:t>
            </w:r>
          </w:p>
        </w:tc>
      </w:tr>
      <w:tr w:rsidR="00845889" w:rsidTr="007766C5">
        <w:tc>
          <w:tcPr>
            <w:tcW w:w="2088" w:type="dxa"/>
          </w:tcPr>
          <w:p w:rsidR="00B45F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8214" w:type="dxa"/>
          </w:tcPr>
          <w:p w:rsidR="00B45FE3" w:rsidRDefault="004B70BC">
            <w:pPr>
              <w:rPr>
                <w:sz w:val="24"/>
              </w:rPr>
            </w:pPr>
            <w:r>
              <w:rPr>
                <w:sz w:val="24"/>
              </w:rPr>
              <w:t xml:space="preserve">Any previously connected speakers are disconnected. The new closest speaker is connected and music continues to play through it. </w:t>
            </w:r>
          </w:p>
        </w:tc>
      </w:tr>
      <w:tr w:rsidR="00845889" w:rsidTr="007766C5">
        <w:tc>
          <w:tcPr>
            <w:tcW w:w="2088" w:type="dxa"/>
          </w:tcPr>
          <w:p w:rsidR="00B45F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8214" w:type="dxa"/>
          </w:tcPr>
          <w:p w:rsidR="00B45FE3" w:rsidRDefault="00C87EA5" w:rsidP="00C87EA5">
            <w:pPr>
              <w:rPr>
                <w:sz w:val="24"/>
              </w:rPr>
            </w:pPr>
            <w:r>
              <w:rPr>
                <w:sz w:val="24"/>
              </w:rPr>
              <w:t xml:space="preserve">The closest speaker is not connected to the phone and not playing their music.  </w:t>
            </w:r>
          </w:p>
        </w:tc>
      </w:tr>
    </w:tbl>
    <w:p w:rsidR="00B45FE3" w:rsidRDefault="00B45FE3"/>
    <w:tbl>
      <w:tblPr>
        <w:tblW w:w="103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4"/>
        <w:gridCol w:w="9538"/>
      </w:tblGrid>
      <w:tr w:rsidR="00B45FE3" w:rsidTr="0096278C">
        <w:trPr>
          <w:trHeight w:val="576"/>
        </w:trPr>
        <w:tc>
          <w:tcPr>
            <w:tcW w:w="10372" w:type="dxa"/>
            <w:gridSpan w:val="2"/>
          </w:tcPr>
          <w:p w:rsidR="00B45FE3" w:rsidRDefault="007766C5" w:rsidP="004172CB">
            <w:pPr>
              <w:pStyle w:val="Heading2"/>
            </w:pPr>
            <w:r>
              <w:t>MAIN SUCCESS SCENARIO</w:t>
            </w:r>
            <w:r w:rsidR="002C13D2">
              <w:t xml:space="preserve"> (or basic flow)</w:t>
            </w:r>
          </w:p>
        </w:tc>
      </w:tr>
      <w:tr w:rsidR="00B45FE3" w:rsidTr="0096278C">
        <w:trPr>
          <w:trHeight w:val="276"/>
        </w:trPr>
        <w:tc>
          <w:tcPr>
            <w:tcW w:w="834" w:type="dxa"/>
          </w:tcPr>
          <w:p w:rsidR="00B45FE3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538" w:type="dxa"/>
          </w:tcPr>
          <w:p w:rsidR="00B45FE3" w:rsidRDefault="007766C5" w:rsidP="00FA4678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  <w:r w:rsidR="00FA4678">
              <w:rPr>
                <w:b/>
                <w:sz w:val="24"/>
              </w:rPr>
              <w:t xml:space="preserve"> - </w:t>
            </w:r>
            <w:r w:rsidR="00FA4678">
              <w:rPr>
                <w:sz w:val="24"/>
              </w:rPr>
              <w:t>description in words of each step in success scenario</w:t>
            </w:r>
          </w:p>
        </w:tc>
      </w:tr>
      <w:tr w:rsidR="00B45FE3" w:rsidTr="0096278C">
        <w:trPr>
          <w:trHeight w:val="276"/>
        </w:trPr>
        <w:tc>
          <w:tcPr>
            <w:tcW w:w="834" w:type="dxa"/>
          </w:tcPr>
          <w:p w:rsidR="00B45FE3" w:rsidRDefault="007766C5" w:rsidP="006C78FC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38" w:type="dxa"/>
          </w:tcPr>
          <w:p w:rsidR="00B45FE3" w:rsidRDefault="0096278C" w:rsidP="0096278C">
            <w:pPr>
              <w:rPr>
                <w:sz w:val="24"/>
              </w:rPr>
            </w:pPr>
            <w:r>
              <w:rPr>
                <w:sz w:val="24"/>
              </w:rPr>
              <w:t>The user walks into a new room</w:t>
            </w:r>
          </w:p>
        </w:tc>
      </w:tr>
      <w:tr w:rsidR="00B45FE3" w:rsidTr="0096278C">
        <w:trPr>
          <w:trHeight w:val="276"/>
        </w:trPr>
        <w:tc>
          <w:tcPr>
            <w:tcW w:w="834" w:type="dxa"/>
          </w:tcPr>
          <w:p w:rsidR="00B45FE3" w:rsidRDefault="007766C5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538" w:type="dxa"/>
          </w:tcPr>
          <w:p w:rsidR="00B45FE3" w:rsidRDefault="0096278C" w:rsidP="00FA4678">
            <w:pPr>
              <w:rPr>
                <w:sz w:val="24"/>
              </w:rPr>
            </w:pPr>
            <w:r>
              <w:rPr>
                <w:sz w:val="24"/>
              </w:rPr>
              <w:t xml:space="preserve">The mobile app sends a message to the server telling it what room it has entered. </w:t>
            </w:r>
          </w:p>
        </w:tc>
      </w:tr>
      <w:tr w:rsidR="00B45FE3" w:rsidTr="0096278C">
        <w:trPr>
          <w:trHeight w:val="552"/>
        </w:trPr>
        <w:tc>
          <w:tcPr>
            <w:tcW w:w="834" w:type="dxa"/>
          </w:tcPr>
          <w:p w:rsidR="00B45FE3" w:rsidRDefault="007766C5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538" w:type="dxa"/>
          </w:tcPr>
          <w:p w:rsidR="00B45FE3" w:rsidRDefault="0096278C" w:rsidP="00FA4678">
            <w:pPr>
              <w:rPr>
                <w:sz w:val="24"/>
              </w:rPr>
            </w:pPr>
            <w:r>
              <w:rPr>
                <w:sz w:val="24"/>
              </w:rPr>
              <w:t>The server receives the information and finds the speaker registered for that room. It sends that speaker</w:t>
            </w:r>
            <w:r w:rsidR="00B54D14">
              <w:rPr>
                <w:sz w:val="24"/>
              </w:rPr>
              <w:t>’</w:t>
            </w:r>
            <w:r>
              <w:rPr>
                <w:sz w:val="24"/>
              </w:rPr>
              <w:t>s information back to the mobile application.</w:t>
            </w:r>
          </w:p>
        </w:tc>
      </w:tr>
      <w:tr w:rsidR="00B45FE3" w:rsidTr="0096278C">
        <w:trPr>
          <w:trHeight w:val="552"/>
        </w:trPr>
        <w:tc>
          <w:tcPr>
            <w:tcW w:w="834" w:type="dxa"/>
          </w:tcPr>
          <w:p w:rsidR="00B45FE3" w:rsidRDefault="0096278C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:rsidR="0096278C" w:rsidRDefault="0096278C" w:rsidP="0096278C">
            <w:pPr>
              <w:rPr>
                <w:sz w:val="24"/>
              </w:rPr>
            </w:pPr>
          </w:p>
        </w:tc>
        <w:tc>
          <w:tcPr>
            <w:tcW w:w="9538" w:type="dxa"/>
          </w:tcPr>
          <w:p w:rsidR="0096278C" w:rsidRDefault="0096278C" w:rsidP="00AD6C88">
            <w:pPr>
              <w:rPr>
                <w:sz w:val="24"/>
              </w:rPr>
            </w:pPr>
            <w:r>
              <w:rPr>
                <w:sz w:val="24"/>
              </w:rPr>
              <w:t>The mobile app r</w:t>
            </w:r>
            <w:r w:rsidR="00A84183">
              <w:rPr>
                <w:sz w:val="24"/>
              </w:rPr>
              <w:t xml:space="preserve">eceives the speaker information and </w:t>
            </w:r>
            <w:r w:rsidR="00AD6C88">
              <w:rPr>
                <w:sz w:val="24"/>
              </w:rPr>
              <w:t>locates new speaker through bluetooth and connects to it.</w:t>
            </w:r>
            <w:r>
              <w:rPr>
                <w:sz w:val="24"/>
              </w:rPr>
              <w:t xml:space="preserve"> </w:t>
            </w:r>
          </w:p>
        </w:tc>
      </w:tr>
      <w:tr w:rsidR="0096278C" w:rsidTr="0096278C">
        <w:trPr>
          <w:trHeight w:val="552"/>
        </w:trPr>
        <w:tc>
          <w:tcPr>
            <w:tcW w:w="834" w:type="dxa"/>
          </w:tcPr>
          <w:p w:rsidR="0096278C" w:rsidRDefault="00AD6C88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538" w:type="dxa"/>
          </w:tcPr>
          <w:p w:rsidR="0096278C" w:rsidRDefault="00B54D14" w:rsidP="00FA4678">
            <w:pPr>
              <w:rPr>
                <w:sz w:val="24"/>
              </w:rPr>
            </w:pPr>
            <w:r>
              <w:rPr>
                <w:sz w:val="24"/>
              </w:rPr>
              <w:t xml:space="preserve">New speaker is now playing music </w:t>
            </w:r>
          </w:p>
        </w:tc>
      </w:tr>
    </w:tbl>
    <w:p w:rsidR="00B45FE3" w:rsidRDefault="00B45FE3"/>
    <w:tbl>
      <w:tblPr>
        <w:tblW w:w="10289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B45FE3" w:rsidTr="007766C5">
        <w:tc>
          <w:tcPr>
            <w:tcW w:w="10289" w:type="dxa"/>
            <w:gridSpan w:val="2"/>
          </w:tcPr>
          <w:p w:rsidR="00B45FE3" w:rsidRDefault="007766C5" w:rsidP="004172CB">
            <w:pPr>
              <w:pStyle w:val="Heading2"/>
            </w:pPr>
            <w:r>
              <w:t>EXTENSION</w:t>
            </w:r>
            <w:r w:rsidR="00A55E43">
              <w:t>S</w:t>
            </w:r>
            <w:r>
              <w:t xml:space="preserve"> </w:t>
            </w:r>
            <w:r w:rsidR="00A55E43">
              <w:t>or Alternate Flows</w:t>
            </w:r>
          </w:p>
        </w:tc>
      </w:tr>
      <w:tr w:rsidR="00B45FE3" w:rsidTr="007766C5">
        <w:tc>
          <w:tcPr>
            <w:tcW w:w="828" w:type="dxa"/>
          </w:tcPr>
          <w:p w:rsidR="00B45FE3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B45FE3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B45FE3" w:rsidTr="007766C5">
        <w:trPr>
          <w:trHeight w:val="1103"/>
        </w:trPr>
        <w:tc>
          <w:tcPr>
            <w:tcW w:w="828" w:type="dxa"/>
            <w:vMerge w:val="restart"/>
          </w:tcPr>
          <w:p w:rsidR="00B45FE3" w:rsidRDefault="007766C5" w:rsidP="006C78FC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n..m</w:t>
            </w:r>
          </w:p>
        </w:tc>
        <w:tc>
          <w:tcPr>
            <w:tcW w:w="9461" w:type="dxa"/>
          </w:tcPr>
          <w:p w:rsidR="005F0A7E" w:rsidRDefault="005F0A7E" w:rsidP="005F0A7E">
            <w:pPr>
              <w:rPr>
                <w:sz w:val="24"/>
              </w:rPr>
            </w:pPr>
            <w:r>
              <w:rPr>
                <w:sz w:val="24"/>
              </w:rPr>
              <w:t>*a At any time the server fails:</w:t>
            </w:r>
          </w:p>
          <w:p w:rsidR="005F0A7E" w:rsidRDefault="005F0A7E" w:rsidP="005F0A7E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Server attempt to find and fix issues</w:t>
            </w:r>
          </w:p>
          <w:p w:rsidR="005F0A7E" w:rsidRDefault="005F0A7E" w:rsidP="005F0A7E">
            <w:pPr>
              <w:rPr>
                <w:sz w:val="24"/>
              </w:rPr>
            </w:pPr>
            <w:r>
              <w:rPr>
                <w:sz w:val="24"/>
              </w:rPr>
              <w:t xml:space="preserve">           1a. Server is offline</w:t>
            </w:r>
          </w:p>
          <w:p w:rsidR="005F0A7E" w:rsidRDefault="005F0A7E" w:rsidP="005F0A7E">
            <w:pPr>
              <w:rPr>
                <w:sz w:val="24"/>
              </w:rPr>
            </w:pPr>
            <w:r>
              <w:rPr>
                <w:sz w:val="24"/>
              </w:rPr>
              <w:t xml:space="preserve">              1. App informs the user that no server is detected</w:t>
            </w:r>
          </w:p>
          <w:p w:rsidR="005F0A7E" w:rsidRDefault="005F0A7E" w:rsidP="005F0A7E">
            <w:pPr>
              <w:rPr>
                <w:sz w:val="24"/>
              </w:rPr>
            </w:pPr>
            <w:r>
              <w:rPr>
                <w:sz w:val="24"/>
              </w:rPr>
              <w:t xml:space="preserve">              2. User restarts the server</w:t>
            </w:r>
          </w:p>
          <w:p w:rsidR="005F0A7E" w:rsidRDefault="005F0A7E" w:rsidP="005F0A7E">
            <w:pPr>
              <w:rPr>
                <w:sz w:val="24"/>
              </w:rPr>
            </w:pPr>
            <w:r>
              <w:rPr>
                <w:sz w:val="24"/>
              </w:rPr>
              <w:t xml:space="preserve">              3. App reconnects to the server</w:t>
            </w:r>
          </w:p>
          <w:p w:rsidR="005F0A7E" w:rsidRDefault="005F0A7E" w:rsidP="005F0A7E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5F0A7E" w:rsidRDefault="005F0A7E" w:rsidP="005F0A7E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1b. Server crash</w:t>
            </w:r>
          </w:p>
          <w:p w:rsidR="005F0A7E" w:rsidRDefault="005F0A7E" w:rsidP="005F0A7E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        1. Server auto restart</w:t>
            </w:r>
          </w:p>
          <w:p w:rsidR="005F0A7E" w:rsidRDefault="005F0A7E" w:rsidP="005F0A7E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            1a. Server fails to auto restart</w:t>
            </w:r>
          </w:p>
          <w:p w:rsidR="005F0A7E" w:rsidRDefault="005F0A7E" w:rsidP="005F0A7E">
            <w:pPr>
              <w:ind w:left="360"/>
              <w:rPr>
                <w:sz w:val="24"/>
              </w:rPr>
            </w:pPr>
            <w:r>
              <w:rPr>
                <w:sz w:val="24"/>
              </w:rPr>
              <w:t xml:space="preserve">                        1. Mobile app informs the user after 1 minute of no response from the server</w:t>
            </w:r>
          </w:p>
          <w:p w:rsidR="005F0A7E" w:rsidRDefault="005F0A7E" w:rsidP="005F0A7E">
            <w:pPr>
              <w:ind w:left="36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                   2. User manually restarts server </w:t>
            </w:r>
          </w:p>
          <w:p w:rsidR="005F0A7E" w:rsidRDefault="005F0A7E" w:rsidP="005F0A7E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Server requests information from the mobile application and resumes normal functionality</w:t>
            </w:r>
          </w:p>
          <w:p w:rsidR="005F0A7E" w:rsidRDefault="005F0A7E" w:rsidP="005F0A7E">
            <w:pPr>
              <w:rPr>
                <w:sz w:val="24"/>
              </w:rPr>
            </w:pPr>
            <w:r>
              <w:rPr>
                <w:sz w:val="24"/>
              </w:rPr>
              <w:t>*b At any time the mobile application fails:</w:t>
            </w:r>
          </w:p>
          <w:p w:rsidR="005F0A7E" w:rsidRDefault="005F0A7E" w:rsidP="005F0A7E">
            <w:pPr>
              <w:rPr>
                <w:sz w:val="24"/>
              </w:rPr>
            </w:pPr>
            <w:r>
              <w:rPr>
                <w:sz w:val="24"/>
              </w:rPr>
              <w:t xml:space="preserve">          1. Mobile app searches for issue</w:t>
            </w:r>
          </w:p>
          <w:p w:rsidR="005F0A7E" w:rsidRDefault="005F0A7E" w:rsidP="005F0A7E">
            <w:pPr>
              <w:rPr>
                <w:sz w:val="24"/>
              </w:rPr>
            </w:pPr>
            <w:r>
              <w:rPr>
                <w:sz w:val="24"/>
              </w:rPr>
              <w:t xml:space="preserve">              1a. Mobile app has no network connection</w:t>
            </w:r>
          </w:p>
          <w:p w:rsidR="005F0A7E" w:rsidRDefault="005F0A7E" w:rsidP="005F0A7E">
            <w:pPr>
              <w:ind w:left="420"/>
              <w:rPr>
                <w:sz w:val="24"/>
              </w:rPr>
            </w:pPr>
            <w:r>
              <w:rPr>
                <w:sz w:val="24"/>
              </w:rPr>
              <w:t xml:space="preserve">               1. App attempts to connect to wifi to restore connection</w:t>
            </w:r>
          </w:p>
          <w:p w:rsidR="005F0A7E" w:rsidRDefault="005F0A7E" w:rsidP="005F0A7E">
            <w:pPr>
              <w:pStyle w:val="ListParagraph"/>
              <w:ind w:left="780"/>
              <w:rPr>
                <w:sz w:val="24"/>
              </w:rPr>
            </w:pPr>
            <w:r>
              <w:rPr>
                <w:sz w:val="24"/>
              </w:rPr>
              <w:t xml:space="preserve">             1a. App fails to connect to wifi</w:t>
            </w:r>
          </w:p>
          <w:p w:rsidR="005F0A7E" w:rsidRDefault="005F0A7E" w:rsidP="005F0A7E">
            <w:pPr>
              <w:ind w:left="780"/>
              <w:rPr>
                <w:sz w:val="24"/>
              </w:rPr>
            </w:pPr>
            <w:r>
              <w:rPr>
                <w:sz w:val="24"/>
              </w:rPr>
              <w:t xml:space="preserve">                  1.  The information is stored on the app and queue to send when connection                is restored</w:t>
            </w:r>
          </w:p>
          <w:p w:rsidR="005F0A7E" w:rsidRPr="005F0A7E" w:rsidRDefault="005F0A7E" w:rsidP="005F0A7E">
            <w:pPr>
              <w:ind w:left="780"/>
            </w:pPr>
            <w:r>
              <w:t xml:space="preserve">                    </w:t>
            </w:r>
            <w:r>
              <w:rPr>
                <w:sz w:val="24"/>
              </w:rPr>
              <w:t xml:space="preserve">2. The app informs the user that it has no network connection. </w:t>
            </w:r>
          </w:p>
          <w:p w:rsidR="005F0A7E" w:rsidRPr="005F0A7E" w:rsidRDefault="005F0A7E" w:rsidP="005F0A7E">
            <w:pPr>
              <w:rPr>
                <w:sz w:val="24"/>
              </w:rPr>
            </w:pPr>
            <w:r>
              <w:rPr>
                <w:sz w:val="24"/>
              </w:rPr>
              <w:t xml:space="preserve">               2a. Mobile application crashes</w:t>
            </w:r>
          </w:p>
          <w:p w:rsidR="005F0A7E" w:rsidRDefault="005F0A7E" w:rsidP="005F0A7E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1.  Mobile app sends information about the cause of the crash</w:t>
            </w:r>
          </w:p>
          <w:p w:rsidR="005F0A7E" w:rsidRDefault="005F0A7E" w:rsidP="005F0A7E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2.  App attempts to auto restart</w:t>
            </w:r>
          </w:p>
          <w:p w:rsidR="005F0A7E" w:rsidRPr="005F0A7E" w:rsidRDefault="005F0A7E" w:rsidP="005F0A7E">
            <w:pPr>
              <w:rPr>
                <w:sz w:val="24"/>
              </w:rPr>
            </w:pPr>
            <w:r w:rsidRPr="005F0A7E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                         </w:t>
            </w:r>
            <w:r w:rsidRPr="005F0A7E">
              <w:rPr>
                <w:sz w:val="24"/>
              </w:rPr>
              <w:t xml:space="preserve"> 2a. Fails to auto restart                          </w:t>
            </w:r>
          </w:p>
          <w:p w:rsidR="005F0A7E" w:rsidRDefault="005F0A7E" w:rsidP="005F0A7E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1. User manually restarts the app</w:t>
            </w:r>
          </w:p>
          <w:p w:rsidR="005F0A7E" w:rsidRDefault="005F0A7E" w:rsidP="005F0A7E">
            <w:r>
              <w:rPr>
                <w:sz w:val="24"/>
              </w:rPr>
              <w:t xml:space="preserve">         </w:t>
            </w:r>
            <w:r w:rsidRPr="005F0A7E">
              <w:rPr>
                <w:sz w:val="24"/>
              </w:rPr>
              <w:t>2. App sends information to the server</w:t>
            </w:r>
          </w:p>
          <w:p w:rsidR="001E5EBC" w:rsidRPr="005F0A7E" w:rsidRDefault="005F0A7E" w:rsidP="005F0A7E">
            <w:pPr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 w:rsidRPr="005F0A7E">
              <w:rPr>
                <w:sz w:val="24"/>
              </w:rPr>
              <w:t xml:space="preserve">  3. Mobile app sends its information to the server and reestablishes connections based on what the server sends back</w:t>
            </w:r>
          </w:p>
        </w:tc>
      </w:tr>
      <w:tr w:rsidR="00B45FE3" w:rsidTr="007766C5">
        <w:trPr>
          <w:trHeight w:val="1102"/>
        </w:trPr>
        <w:tc>
          <w:tcPr>
            <w:tcW w:w="828" w:type="dxa"/>
            <w:vMerge/>
          </w:tcPr>
          <w:p w:rsidR="00B45FE3" w:rsidRDefault="00B45FE3">
            <w:pPr>
              <w:jc w:val="right"/>
              <w:rPr>
                <w:i/>
                <w:sz w:val="24"/>
              </w:rPr>
            </w:pPr>
          </w:p>
        </w:tc>
        <w:tc>
          <w:tcPr>
            <w:tcW w:w="9461" w:type="dxa"/>
          </w:tcPr>
          <w:p w:rsidR="00846C21" w:rsidRDefault="00846C21" w:rsidP="00846C21">
            <w:pPr>
              <w:rPr>
                <w:sz w:val="24"/>
              </w:rPr>
            </w:pPr>
            <w:bookmarkStart w:id="0" w:name="_GoBack"/>
            <w:bookmarkEnd w:id="0"/>
            <w:r>
              <w:rPr>
                <w:sz w:val="24"/>
              </w:rPr>
              <w:t>3a. No speaker is found for that room</w:t>
            </w:r>
          </w:p>
          <w:p w:rsidR="00846C21" w:rsidRDefault="00846C21" w:rsidP="00846C21">
            <w:pPr>
              <w:rPr>
                <w:sz w:val="24"/>
              </w:rPr>
            </w:pPr>
            <w:r>
              <w:rPr>
                <w:sz w:val="24"/>
              </w:rPr>
              <w:t xml:space="preserve">      1. The system tells the mobile app that no new speaker is available </w:t>
            </w:r>
          </w:p>
          <w:p w:rsidR="00AD6C88" w:rsidRDefault="00846C21" w:rsidP="00846C21">
            <w:pPr>
              <w:rPr>
                <w:sz w:val="24"/>
              </w:rPr>
            </w:pPr>
            <w:r>
              <w:rPr>
                <w:sz w:val="24"/>
              </w:rPr>
              <w:t xml:space="preserve">     2. </w:t>
            </w:r>
            <w:r w:rsidR="00300E93">
              <w:rPr>
                <w:sz w:val="24"/>
              </w:rPr>
              <w:t xml:space="preserve">The mobile app remains connected to the old speaker </w:t>
            </w:r>
          </w:p>
          <w:p w:rsidR="00300E93" w:rsidRDefault="00AD6C88" w:rsidP="00846C21">
            <w:pPr>
              <w:rPr>
                <w:sz w:val="24"/>
              </w:rPr>
            </w:pPr>
            <w:r>
              <w:rPr>
                <w:sz w:val="24"/>
              </w:rPr>
              <w:t>4</w:t>
            </w:r>
            <w:r w:rsidR="00300E93">
              <w:rPr>
                <w:sz w:val="24"/>
              </w:rPr>
              <w:t>a. Speaker is already connected to another bluetooth device</w:t>
            </w:r>
          </w:p>
          <w:p w:rsidR="00300E93" w:rsidRDefault="00300E93" w:rsidP="00846C21">
            <w:pPr>
              <w:rPr>
                <w:sz w:val="24"/>
              </w:rPr>
            </w:pPr>
            <w:r>
              <w:rPr>
                <w:sz w:val="24"/>
              </w:rPr>
              <w:t xml:space="preserve">       1. The mobile app informs user that the speaker is currently in use</w:t>
            </w:r>
          </w:p>
          <w:p w:rsidR="00300E93" w:rsidRDefault="00300E93" w:rsidP="00846C21">
            <w:pPr>
              <w:rPr>
                <w:sz w:val="24"/>
              </w:rPr>
            </w:pPr>
            <w:r>
              <w:rPr>
                <w:sz w:val="24"/>
              </w:rPr>
              <w:t xml:space="preserve">       2. User disconnects other device from the speaker</w:t>
            </w:r>
          </w:p>
          <w:p w:rsidR="00300E93" w:rsidRDefault="00300E93" w:rsidP="00846C21">
            <w:pPr>
              <w:rPr>
                <w:sz w:val="24"/>
              </w:rPr>
            </w:pPr>
            <w:r>
              <w:rPr>
                <w:sz w:val="24"/>
              </w:rPr>
              <w:t xml:space="preserve">       3. mobile app connects to speaker</w:t>
            </w:r>
          </w:p>
          <w:p w:rsidR="00A84183" w:rsidRDefault="00A84183" w:rsidP="00846C21">
            <w:pPr>
              <w:rPr>
                <w:sz w:val="24"/>
              </w:rPr>
            </w:pPr>
            <w:r>
              <w:rPr>
                <w:sz w:val="24"/>
              </w:rPr>
              <w:t xml:space="preserve">            3a. fails to connect to speaker</w:t>
            </w:r>
          </w:p>
          <w:p w:rsidR="00A84183" w:rsidRDefault="00A84183" w:rsidP="00846C21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1. reconnects to old speaker</w:t>
            </w:r>
          </w:p>
          <w:p w:rsidR="00300E93" w:rsidRDefault="00AD6C88" w:rsidP="00846C21">
            <w:pPr>
              <w:rPr>
                <w:sz w:val="24"/>
              </w:rPr>
            </w:pPr>
            <w:r>
              <w:rPr>
                <w:sz w:val="24"/>
              </w:rPr>
              <w:t>4</w:t>
            </w:r>
            <w:r w:rsidR="00300E93">
              <w:rPr>
                <w:sz w:val="24"/>
              </w:rPr>
              <w:t>b. Speaker is offline</w:t>
            </w:r>
          </w:p>
          <w:p w:rsidR="00300E93" w:rsidRDefault="00300E93" w:rsidP="00846C21">
            <w:pPr>
              <w:rPr>
                <w:sz w:val="24"/>
              </w:rPr>
            </w:pPr>
            <w:r>
              <w:rPr>
                <w:sz w:val="24"/>
              </w:rPr>
              <w:t xml:space="preserve">      1. The mobile app informs the user that the speaker is offline</w:t>
            </w:r>
          </w:p>
          <w:p w:rsidR="00300E93" w:rsidRDefault="00300E93" w:rsidP="00846C21">
            <w:pPr>
              <w:rPr>
                <w:sz w:val="24"/>
              </w:rPr>
            </w:pPr>
            <w:r>
              <w:rPr>
                <w:sz w:val="24"/>
              </w:rPr>
              <w:t xml:space="preserve">      2. User powers on the speaker</w:t>
            </w:r>
          </w:p>
          <w:p w:rsidR="00300E93" w:rsidRDefault="00A84183" w:rsidP="00846C21">
            <w:pPr>
              <w:rPr>
                <w:sz w:val="24"/>
              </w:rPr>
            </w:pPr>
            <w:r>
              <w:rPr>
                <w:sz w:val="24"/>
              </w:rPr>
              <w:t xml:space="preserve">      3. </w:t>
            </w:r>
            <w:r w:rsidR="00300E93">
              <w:rPr>
                <w:sz w:val="24"/>
              </w:rPr>
              <w:t>Mobile app connects to speaker</w:t>
            </w:r>
          </w:p>
          <w:p w:rsidR="00A84183" w:rsidRDefault="00A84183" w:rsidP="00A84183">
            <w:pPr>
              <w:rPr>
                <w:sz w:val="24"/>
              </w:rPr>
            </w:pPr>
            <w:r>
              <w:rPr>
                <w:sz w:val="24"/>
              </w:rPr>
              <w:t xml:space="preserve">             3a.fails to connect to speaker</w:t>
            </w:r>
          </w:p>
          <w:p w:rsidR="00A84183" w:rsidRDefault="00A84183" w:rsidP="00A84183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1. reconnects to old speaker</w:t>
            </w:r>
          </w:p>
          <w:p w:rsidR="00A84183" w:rsidRDefault="00A84183" w:rsidP="00846C21">
            <w:pPr>
              <w:rPr>
                <w:sz w:val="24"/>
              </w:rPr>
            </w:pPr>
          </w:p>
          <w:p w:rsidR="00300E93" w:rsidRPr="00846C21" w:rsidRDefault="00300E93" w:rsidP="00846C21">
            <w:pPr>
              <w:rPr>
                <w:sz w:val="24"/>
              </w:rPr>
            </w:pPr>
          </w:p>
        </w:tc>
      </w:tr>
      <w:tr w:rsidR="00B54D14" w:rsidTr="007766C5">
        <w:trPr>
          <w:trHeight w:val="1102"/>
        </w:trPr>
        <w:tc>
          <w:tcPr>
            <w:tcW w:w="828" w:type="dxa"/>
          </w:tcPr>
          <w:p w:rsidR="00B54D14" w:rsidRDefault="00B54D14">
            <w:pPr>
              <w:jc w:val="right"/>
              <w:rPr>
                <w:i/>
                <w:sz w:val="24"/>
              </w:rPr>
            </w:pPr>
          </w:p>
        </w:tc>
        <w:tc>
          <w:tcPr>
            <w:tcW w:w="9461" w:type="dxa"/>
          </w:tcPr>
          <w:p w:rsidR="00B54D14" w:rsidRDefault="00B54D14">
            <w:pPr>
              <w:rPr>
                <w:sz w:val="24"/>
              </w:rPr>
            </w:pPr>
          </w:p>
        </w:tc>
      </w:tr>
    </w:tbl>
    <w:p w:rsidR="00B45FE3" w:rsidRDefault="00B45FE3"/>
    <w:p w:rsidR="00B45FE3" w:rsidRDefault="00B45FE3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B45FE3" w:rsidTr="007766C5">
        <w:tc>
          <w:tcPr>
            <w:tcW w:w="10272" w:type="dxa"/>
            <w:gridSpan w:val="2"/>
          </w:tcPr>
          <w:p w:rsidR="00B45FE3" w:rsidRDefault="00A55E43" w:rsidP="004172CB">
            <w:pPr>
              <w:pStyle w:val="Heading2"/>
            </w:pPr>
            <w:r>
              <w:t>SPECIAL REQUIREMENTS</w:t>
            </w:r>
          </w:p>
        </w:tc>
      </w:tr>
      <w:tr w:rsidR="00A55E43" w:rsidTr="007766C5">
        <w:tc>
          <w:tcPr>
            <w:tcW w:w="822" w:type="dxa"/>
          </w:tcPr>
          <w:p w:rsidR="00B45FE3" w:rsidRDefault="00A55E43" w:rsidP="00A55E4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 Num</w:t>
            </w:r>
          </w:p>
        </w:tc>
        <w:tc>
          <w:tcPr>
            <w:tcW w:w="9450" w:type="dxa"/>
          </w:tcPr>
          <w:p w:rsidR="00B45FE3" w:rsidRDefault="00A55E43">
            <w:pPr>
              <w:rPr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 w:rsidR="00A55E43" w:rsidTr="007766C5">
        <w:tc>
          <w:tcPr>
            <w:tcW w:w="822" w:type="dxa"/>
          </w:tcPr>
          <w:p w:rsidR="00B45FE3" w:rsidRDefault="007766C5" w:rsidP="006C78FC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lastRenderedPageBreak/>
              <w:t>n</w:t>
            </w:r>
          </w:p>
        </w:tc>
        <w:tc>
          <w:tcPr>
            <w:tcW w:w="9450" w:type="dxa"/>
          </w:tcPr>
          <w:p w:rsidR="00B45FE3" w:rsidRDefault="00A84183" w:rsidP="00A84183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Speaker connections restricted to users</w:t>
            </w:r>
          </w:p>
          <w:p w:rsidR="00A84183" w:rsidRDefault="00A84183" w:rsidP="00A84183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 xml:space="preserve">Server communications require </w:t>
            </w:r>
            <w:r w:rsidRPr="00A84183">
              <w:rPr>
                <w:sz w:val="24"/>
              </w:rPr>
              <w:t>authentication</w:t>
            </w:r>
          </w:p>
          <w:p w:rsidR="00A84183" w:rsidRPr="00A84183" w:rsidRDefault="00A84183" w:rsidP="00A84183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Server communication allowed outside of the local network</w:t>
            </w:r>
          </w:p>
        </w:tc>
      </w:tr>
    </w:tbl>
    <w:p w:rsidR="00B45FE3" w:rsidRDefault="00B45FE3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6C78FC" w:rsidTr="007766C5">
        <w:tc>
          <w:tcPr>
            <w:tcW w:w="10272" w:type="dxa"/>
            <w:gridSpan w:val="2"/>
          </w:tcPr>
          <w:p w:rsidR="00A55E43" w:rsidRDefault="004172CB" w:rsidP="004172CB">
            <w:pPr>
              <w:pStyle w:val="Heading2"/>
            </w:pPr>
            <w:r>
              <w:t>TECHNOLOGY AND DATA VARIATIONS LIST</w:t>
            </w:r>
          </w:p>
        </w:tc>
      </w:tr>
      <w:tr w:rsidR="00A55E43" w:rsidTr="007766C5">
        <w:tc>
          <w:tcPr>
            <w:tcW w:w="822" w:type="dxa"/>
          </w:tcPr>
          <w:p w:rsidR="00A55E43" w:rsidRDefault="00A55E43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Var Num</w:t>
            </w:r>
          </w:p>
        </w:tc>
        <w:tc>
          <w:tcPr>
            <w:tcW w:w="9450" w:type="dxa"/>
          </w:tcPr>
          <w:p w:rsidR="00A55E43" w:rsidRDefault="00A55E43" w:rsidP="00FF5511">
            <w:pPr>
              <w:rPr>
                <w:sz w:val="24"/>
              </w:rPr>
            </w:pPr>
            <w:r>
              <w:rPr>
                <w:b/>
                <w:sz w:val="24"/>
              </w:rPr>
              <w:t>Variation</w:t>
            </w:r>
          </w:p>
        </w:tc>
      </w:tr>
      <w:tr w:rsidR="00A55E43" w:rsidTr="007766C5">
        <w:tc>
          <w:tcPr>
            <w:tcW w:w="822" w:type="dxa"/>
          </w:tcPr>
          <w:p w:rsidR="00A55E43" w:rsidRDefault="00A55E43" w:rsidP="006C78FC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AD6C88" w:rsidRDefault="00AD6C88" w:rsidP="00AD6C88">
            <w:pPr>
              <w:rPr>
                <w:sz w:val="24"/>
              </w:rPr>
            </w:pPr>
            <w:r>
              <w:rPr>
                <w:sz w:val="24"/>
              </w:rPr>
              <w:t>2a. Communications are done over a wireless network so server would need internet and mobile device would need mobile data or be connected to wifi</w:t>
            </w:r>
          </w:p>
          <w:p w:rsidR="00A55E43" w:rsidRDefault="00AD6C88" w:rsidP="00AD6C88">
            <w:pPr>
              <w:rPr>
                <w:sz w:val="24"/>
              </w:rPr>
            </w:pPr>
            <w:r>
              <w:rPr>
                <w:sz w:val="24"/>
              </w:rPr>
              <w:t>2b. Keyboard is required to restart server as admin passwords would be needed</w:t>
            </w:r>
          </w:p>
          <w:p w:rsidR="00AD6C88" w:rsidRDefault="00AD6C88" w:rsidP="00AD6C88">
            <w:pPr>
              <w:rPr>
                <w:sz w:val="24"/>
              </w:rPr>
            </w:pPr>
          </w:p>
        </w:tc>
      </w:tr>
    </w:tbl>
    <w:p w:rsidR="00B45FE3" w:rsidRDefault="00B45FE3"/>
    <w:p w:rsidR="00A55E43" w:rsidRDefault="004172CB" w:rsidP="006C78FC">
      <w:r w:rsidRPr="006C78FC">
        <w:rPr>
          <w:rFonts w:ascii="Arial" w:hAnsi="Arial" w:cs="Arial"/>
          <w:b/>
          <w:i/>
          <w:sz w:val="24"/>
          <w:szCs w:val="24"/>
        </w:rPr>
        <w:t>FREQUENCY OF OCCURRENCE</w:t>
      </w:r>
      <w:r w:rsidRPr="004172CB">
        <w:t xml:space="preserve">: </w:t>
      </w:r>
      <w:r w:rsidR="00AD6C88">
        <w:t>Often. It would occur as often as the user changes rooms</w:t>
      </w:r>
    </w:p>
    <w:p w:rsidR="004172CB" w:rsidRDefault="004172CB"/>
    <w:p w:rsidR="004172CB" w:rsidRDefault="004172CB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B45FE3" w:rsidTr="007766C5">
        <w:tc>
          <w:tcPr>
            <w:tcW w:w="10272" w:type="dxa"/>
            <w:gridSpan w:val="2"/>
          </w:tcPr>
          <w:p w:rsidR="00B45FE3" w:rsidRDefault="004172CB" w:rsidP="006C78FC">
            <w:pPr>
              <w:pStyle w:val="Heading2"/>
            </w:pPr>
            <w:r>
              <w:t>OTHER ISSUES</w:t>
            </w:r>
          </w:p>
        </w:tc>
      </w:tr>
      <w:tr w:rsidR="004172CB" w:rsidTr="007766C5">
        <w:tc>
          <w:tcPr>
            <w:tcW w:w="822" w:type="dxa"/>
          </w:tcPr>
          <w:p w:rsidR="00B45FE3" w:rsidRDefault="004172C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Issue Num</w:t>
            </w:r>
          </w:p>
        </w:tc>
        <w:tc>
          <w:tcPr>
            <w:tcW w:w="9450" w:type="dxa"/>
          </w:tcPr>
          <w:p w:rsidR="00B45FE3" w:rsidRPr="004172CB" w:rsidRDefault="004172CB">
            <w:pPr>
              <w:rPr>
                <w:b/>
                <w:sz w:val="24"/>
              </w:rPr>
            </w:pPr>
            <w:r w:rsidRPr="004172CB">
              <w:rPr>
                <w:b/>
                <w:sz w:val="24"/>
              </w:rPr>
              <w:t>Issue</w:t>
            </w:r>
          </w:p>
        </w:tc>
      </w:tr>
      <w:tr w:rsidR="004172CB" w:rsidTr="007766C5">
        <w:tc>
          <w:tcPr>
            <w:tcW w:w="822" w:type="dxa"/>
          </w:tcPr>
          <w:p w:rsidR="00B45FE3" w:rsidRDefault="004172CB" w:rsidP="006C78FC">
            <w:pPr>
              <w:jc w:val="center"/>
              <w:rPr>
                <w:b/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B45FE3" w:rsidRDefault="00AD6C88" w:rsidP="00AD6C88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 xml:space="preserve">How will be approach device </w:t>
            </w:r>
            <w:r w:rsidRPr="00A84183">
              <w:rPr>
                <w:sz w:val="24"/>
              </w:rPr>
              <w:t>authentication</w:t>
            </w:r>
            <w:r>
              <w:rPr>
                <w:sz w:val="24"/>
              </w:rPr>
              <w:t>?</w:t>
            </w:r>
          </w:p>
          <w:p w:rsidR="00AD6C88" w:rsidRDefault="00AD6C88" w:rsidP="00AD6C88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How will the speaker’s information be stored?</w:t>
            </w:r>
          </w:p>
          <w:p w:rsidR="00AD6C88" w:rsidRPr="00AD6C88" w:rsidRDefault="0025665D" w:rsidP="00AD6C88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Should there be dead times to prevent accidental connect late at night?</w:t>
            </w:r>
          </w:p>
        </w:tc>
      </w:tr>
    </w:tbl>
    <w:p w:rsidR="007766C5" w:rsidRDefault="007766C5"/>
    <w:sectPr w:rsidR="007766C5" w:rsidSect="00856DAC">
      <w:headerReference w:type="default" r:id="rId8"/>
      <w:footerReference w:type="default" r:id="rId9"/>
      <w:pgSz w:w="12240" w:h="15840" w:code="1"/>
      <w:pgMar w:top="1008" w:right="1008" w:bottom="1008" w:left="1008" w:header="706" w:footer="706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DDB" w:rsidRDefault="00E60DDB">
      <w:r>
        <w:separator/>
      </w:r>
    </w:p>
  </w:endnote>
  <w:endnote w:type="continuationSeparator" w:id="0">
    <w:p w:rsidR="00E60DDB" w:rsidRDefault="00E60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FE3" w:rsidRDefault="00B45FE3">
    <w:pPr>
      <w:pStyle w:val="Header"/>
      <w:tabs>
        <w:tab w:val="clear" w:pos="4320"/>
        <w:tab w:val="clear" w:pos="8640"/>
        <w:tab w:val="right" w:pos="3870"/>
        <w:tab w:val="right" w:pos="7920"/>
      </w:tabs>
      <w:rPr>
        <w:color w:val="808080"/>
        <w:sz w:val="20"/>
      </w:rPr>
    </w:pPr>
  </w:p>
  <w:p w:rsidR="00B45FE3" w:rsidRPr="00856DAC" w:rsidRDefault="00D137EC" w:rsidP="00856DAC">
    <w:pPr>
      <w:pStyle w:val="Header"/>
      <w:tabs>
        <w:tab w:val="clear" w:pos="4320"/>
        <w:tab w:val="clear" w:pos="8640"/>
        <w:tab w:val="right" w:pos="3870"/>
        <w:tab w:val="right" w:pos="7920"/>
      </w:tabs>
      <w:ind w:left="-90"/>
    </w:pPr>
    <w:r w:rsidRPr="007766C5">
      <w:rPr>
        <w:color w:val="000000"/>
        <w:sz w:val="24"/>
      </w:rPr>
      <w:fldChar w:fldCharType="begin"/>
    </w:r>
    <w:r w:rsidRPr="007766C5">
      <w:rPr>
        <w:color w:val="000000"/>
        <w:sz w:val="24"/>
      </w:rPr>
      <w:instrText xml:space="preserve"> SAVEDATE  \* MERGEFORMAT </w:instrText>
    </w:r>
    <w:r w:rsidRPr="007766C5">
      <w:rPr>
        <w:color w:val="000000"/>
        <w:sz w:val="24"/>
      </w:rPr>
      <w:fldChar w:fldCharType="separate"/>
    </w:r>
    <w:r w:rsidR="00892D7C">
      <w:rPr>
        <w:color w:val="000000"/>
        <w:sz w:val="24"/>
      </w:rPr>
      <w:t>9/24/2017 3:35:00 PM</w:t>
    </w:r>
    <w:r w:rsidRPr="007766C5">
      <w:rPr>
        <w:color w:val="000000"/>
        <w:sz w:val="24"/>
      </w:rPr>
      <w:fldChar w:fldCharType="end"/>
    </w:r>
    <w:r w:rsidR="00856DAC">
      <w:rPr>
        <w:color w:val="808080"/>
        <w:sz w:val="20"/>
      </w:rPr>
      <w:tab/>
    </w:r>
    <w:r w:rsidR="00856DAC">
      <w:rPr>
        <w:color w:val="808080"/>
        <w:sz w:val="20"/>
      </w:rPr>
      <w:tab/>
    </w:r>
    <w:r w:rsidR="00856DAC">
      <w:rPr>
        <w:color w:val="808080"/>
        <w:sz w:val="20"/>
      </w:rPr>
      <w:tab/>
    </w:r>
    <w:r w:rsidR="00845889">
      <w:rPr>
        <w:color w:val="808080"/>
        <w:sz w:val="20"/>
      </w:rPr>
      <w:t xml:space="preserve">            </w:t>
    </w:r>
    <w:r w:rsidR="007766C5" w:rsidRPr="007766C5">
      <w:rPr>
        <w:color w:val="000000"/>
        <w:sz w:val="20"/>
      </w:rPr>
      <w:t xml:space="preserve">Page </w:t>
    </w:r>
    <w:r w:rsidR="007766C5" w:rsidRPr="007766C5">
      <w:rPr>
        <w:rStyle w:val="PageNumber"/>
        <w:color w:val="000000"/>
      </w:rPr>
      <w:fldChar w:fldCharType="begin"/>
    </w:r>
    <w:r w:rsidR="007766C5" w:rsidRPr="007766C5">
      <w:rPr>
        <w:rStyle w:val="PageNumber"/>
        <w:color w:val="000000"/>
      </w:rPr>
      <w:instrText xml:space="preserve"> PAGE </w:instrText>
    </w:r>
    <w:r w:rsidR="007766C5" w:rsidRPr="007766C5">
      <w:rPr>
        <w:rStyle w:val="PageNumber"/>
        <w:color w:val="000000"/>
      </w:rPr>
      <w:fldChar w:fldCharType="separate"/>
    </w:r>
    <w:r w:rsidR="00892D7C">
      <w:rPr>
        <w:rStyle w:val="PageNumber"/>
        <w:color w:val="000000"/>
      </w:rPr>
      <w:t>3</w:t>
    </w:r>
    <w:r w:rsidR="007766C5" w:rsidRPr="007766C5">
      <w:rPr>
        <w:rStyle w:val="PageNumber"/>
        <w:color w:val="000000"/>
      </w:rPr>
      <w:fldChar w:fldCharType="end"/>
    </w:r>
    <w:r w:rsidR="007766C5" w:rsidRPr="007766C5">
      <w:rPr>
        <w:rStyle w:val="PageNumber"/>
        <w:color w:val="000000"/>
      </w:rPr>
      <w:t xml:space="preserve"> of </w:t>
    </w:r>
    <w:r w:rsidR="007766C5" w:rsidRPr="007766C5">
      <w:rPr>
        <w:rStyle w:val="PageNumber"/>
        <w:color w:val="000000"/>
      </w:rPr>
      <w:fldChar w:fldCharType="begin"/>
    </w:r>
    <w:r w:rsidR="007766C5" w:rsidRPr="007766C5">
      <w:rPr>
        <w:rStyle w:val="PageNumber"/>
        <w:color w:val="000000"/>
      </w:rPr>
      <w:instrText xml:space="preserve"> NUMPAGES </w:instrText>
    </w:r>
    <w:r w:rsidR="007766C5" w:rsidRPr="007766C5">
      <w:rPr>
        <w:rStyle w:val="PageNumber"/>
        <w:color w:val="000000"/>
      </w:rPr>
      <w:fldChar w:fldCharType="separate"/>
    </w:r>
    <w:r w:rsidR="00892D7C">
      <w:rPr>
        <w:rStyle w:val="PageNumber"/>
        <w:color w:val="000000"/>
      </w:rPr>
      <w:t>3</w:t>
    </w:r>
    <w:r w:rsidR="007766C5" w:rsidRPr="007766C5">
      <w:rPr>
        <w:rStyle w:val="PageNumber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DDB" w:rsidRDefault="00E60DDB">
      <w:r>
        <w:separator/>
      </w:r>
    </w:p>
  </w:footnote>
  <w:footnote w:type="continuationSeparator" w:id="0">
    <w:p w:rsidR="00E60DDB" w:rsidRDefault="00E60D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DAC" w:rsidRPr="007766C5" w:rsidRDefault="00856DAC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>[GROUP NAME/NUMBER HERE]</w:t>
    </w:r>
  </w:p>
  <w:p w:rsidR="00845889" w:rsidRPr="007766C5" w:rsidRDefault="00845889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fldChar w:fldCharType="begin"/>
    </w:r>
    <w:r w:rsidRPr="007766C5">
      <w:rPr>
        <w:color w:val="000000"/>
      </w:rPr>
      <w:instrText xml:space="preserve"> DATE \@ "M/d/yyyy" </w:instrText>
    </w:r>
    <w:r w:rsidRPr="007766C5">
      <w:rPr>
        <w:color w:val="000000"/>
      </w:rPr>
      <w:fldChar w:fldCharType="separate"/>
    </w:r>
    <w:r w:rsidR="00892D7C">
      <w:rPr>
        <w:color w:val="000000"/>
      </w:rPr>
      <w:t>9/24/2017</w:t>
    </w:r>
    <w:r w:rsidRPr="007766C5">
      <w:rPr>
        <w:color w:val="000000"/>
      </w:rPr>
      <w:fldChar w:fldCharType="end"/>
    </w:r>
  </w:p>
  <w:p w:rsidR="00B45FE3" w:rsidRPr="007766C5" w:rsidRDefault="007766C5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 xml:space="preserve">CS </w:t>
    </w:r>
    <w:r w:rsidR="00856DAC" w:rsidRPr="007766C5">
      <w:rPr>
        <w:color w:val="000000"/>
      </w:rPr>
      <w:t>3704</w:t>
    </w:r>
    <w:r w:rsidRPr="007766C5">
      <w:rPr>
        <w:color w:val="000000"/>
      </w:rPr>
      <w:t xml:space="preserve"> </w:t>
    </w:r>
    <w:r w:rsidR="006C78FC" w:rsidRPr="007766C5">
      <w:rPr>
        <w:color w:val="000000"/>
      </w:rPr>
      <w:t>Fall 2016</w:t>
    </w:r>
  </w:p>
  <w:p w:rsidR="00B45FE3" w:rsidRDefault="00B45FE3">
    <w:pPr>
      <w:pStyle w:val="Header"/>
      <w:tabs>
        <w:tab w:val="clear" w:pos="4320"/>
        <w:tab w:val="clear" w:pos="8640"/>
        <w:tab w:val="right" w:pos="3870"/>
        <w:tab w:val="right" w:pos="792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F8401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FD57FB"/>
    <w:multiLevelType w:val="hybridMultilevel"/>
    <w:tmpl w:val="F2625B5C"/>
    <w:lvl w:ilvl="0" w:tplc="061CE2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71051"/>
    <w:multiLevelType w:val="hybridMultilevel"/>
    <w:tmpl w:val="9BDCC6AE"/>
    <w:lvl w:ilvl="0" w:tplc="061CE2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387E6F96"/>
    <w:multiLevelType w:val="hybridMultilevel"/>
    <w:tmpl w:val="53E86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16EB1"/>
    <w:multiLevelType w:val="hybridMultilevel"/>
    <w:tmpl w:val="9BDCC6AE"/>
    <w:lvl w:ilvl="0" w:tplc="061CE2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46951893"/>
    <w:multiLevelType w:val="hybridMultilevel"/>
    <w:tmpl w:val="EA16F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5"/>
  </w:num>
  <w:num w:numId="7">
    <w:abstractNumId w:val="3"/>
  </w:num>
  <w:num w:numId="8">
    <w:abstractNumId w:val="2"/>
  </w:num>
  <w:num w:numId="9">
    <w:abstractNumId w:val="4"/>
  </w:num>
  <w:num w:numId="10">
    <w:abstractNumId w:val="1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4D7"/>
    <w:rsid w:val="001E5EBC"/>
    <w:rsid w:val="00237A92"/>
    <w:rsid w:val="0025665D"/>
    <w:rsid w:val="002A1D3C"/>
    <w:rsid w:val="002C13D2"/>
    <w:rsid w:val="00300E93"/>
    <w:rsid w:val="004172CB"/>
    <w:rsid w:val="00493677"/>
    <w:rsid w:val="004A4AFC"/>
    <w:rsid w:val="004B70BC"/>
    <w:rsid w:val="005F0A7E"/>
    <w:rsid w:val="006C78FC"/>
    <w:rsid w:val="007766C5"/>
    <w:rsid w:val="00845889"/>
    <w:rsid w:val="00846C21"/>
    <w:rsid w:val="00856DAC"/>
    <w:rsid w:val="00892D7C"/>
    <w:rsid w:val="0096278C"/>
    <w:rsid w:val="009F3F89"/>
    <w:rsid w:val="00A55E43"/>
    <w:rsid w:val="00A84183"/>
    <w:rsid w:val="00AD6C88"/>
    <w:rsid w:val="00B45FE3"/>
    <w:rsid w:val="00B54D14"/>
    <w:rsid w:val="00B774D7"/>
    <w:rsid w:val="00C85149"/>
    <w:rsid w:val="00C87EA5"/>
    <w:rsid w:val="00D137EC"/>
    <w:rsid w:val="00DE33A8"/>
    <w:rsid w:val="00E60DDB"/>
    <w:rsid w:val="00EE5312"/>
    <w:rsid w:val="00EE7E54"/>
    <w:rsid w:val="00F61E47"/>
    <w:rsid w:val="00FA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  <w15:docId w15:val="{99B023F0-6B98-479C-858E-C5872854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E43"/>
    <w:rPr>
      <w:noProof/>
      <w:sz w:val="22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rPr>
      <w:sz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FootnoteReference">
    <w:name w:val="footnote reference"/>
    <w:rPr>
      <w:vertAlign w:val="superscript"/>
    </w:rPr>
  </w:style>
  <w:style w:type="paragraph" w:styleId="ListBullet">
    <w:name w:val="List Bullet"/>
    <w:basedOn w:val="Normal"/>
    <w:autoRedefine/>
    <w:pPr>
      <w:ind w:left="360" w:hanging="360"/>
    </w:pPr>
  </w:style>
  <w:style w:type="character" w:customStyle="1" w:styleId="HeaderChar">
    <w:name w:val="Header Char"/>
    <w:link w:val="Header"/>
    <w:rsid w:val="00856DAC"/>
    <w:rPr>
      <w:noProof/>
      <w:sz w:val="22"/>
    </w:rPr>
  </w:style>
  <w:style w:type="paragraph" w:styleId="ListParagraph">
    <w:name w:val="List Paragraph"/>
    <w:basedOn w:val="Normal"/>
    <w:uiPriority w:val="34"/>
    <w:qFormat/>
    <w:rsid w:val="00B54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2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dan\Downloads\UseCase_Larm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1EC52-AA02-405C-AF7B-99086B809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UseCase_Larman</Template>
  <TotalTime>109</TotalTime>
  <Pages>3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Lockheed Martin</Company>
  <LinksUpToDate>false</LinksUpToDate>
  <CharactersWithSpaces>4490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/>
  <dc:creator>Jordan</dc:creator>
  <cp:keywords/>
  <cp:lastModifiedBy>jordan persson</cp:lastModifiedBy>
  <cp:revision>9</cp:revision>
  <cp:lastPrinted>1999-02-17T23:01:00Z</cp:lastPrinted>
  <dcterms:created xsi:type="dcterms:W3CDTF">2017-09-24T00:42:00Z</dcterms:created>
  <dcterms:modified xsi:type="dcterms:W3CDTF">2017-09-24T19:35:00Z</dcterms:modified>
</cp:coreProperties>
</file>