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947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4C7D48">
        <w:rPr>
          <w:rFonts w:ascii="Calibri" w:hAnsi="Calibri"/>
        </w:rPr>
        <w:t>5</w:t>
      </w:r>
      <w:r w:rsidRPr="007766C5">
        <w:rPr>
          <w:rFonts w:ascii="Calibri" w:hAnsi="Calibri"/>
        </w:rPr>
        <w:t xml:space="preserve">: </w:t>
      </w:r>
      <w:r w:rsidR="004C7D48">
        <w:rPr>
          <w:rFonts w:ascii="Calibri" w:hAnsi="Calibri"/>
        </w:rPr>
        <w:t>Add Light</w:t>
      </w:r>
      <w:bookmarkStart w:id="0" w:name="_GoBack"/>
      <w:bookmarkEnd w:id="0"/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336947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Pr="00E26D65" w:rsidRDefault="00E26D65" w:rsidP="00FF5511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>Michael Friend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E26D65" w:rsidP="00FF5511">
            <w:pPr>
              <w:rPr>
                <w:sz w:val="24"/>
              </w:rPr>
            </w:pPr>
            <w:r>
              <w:rPr>
                <w:sz w:val="24"/>
              </w:rPr>
              <w:t>9/25/2017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336947" w:rsidRDefault="003A4EFD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336947" w:rsidRDefault="003A4EFD" w:rsidP="009F3F89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336947" w:rsidRDefault="003A4EFD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336947" w:rsidRDefault="003D6C51">
            <w:pPr>
              <w:rPr>
                <w:sz w:val="24"/>
              </w:rPr>
            </w:pPr>
            <w:r>
              <w:rPr>
                <w:sz w:val="24"/>
              </w:rPr>
              <w:t>User on Mobile App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336947" w:rsidRDefault="00AD17F0">
            <w:pPr>
              <w:rPr>
                <w:sz w:val="24"/>
              </w:rPr>
            </w:pPr>
            <w:r>
              <w:rPr>
                <w:sz w:val="24"/>
              </w:rPr>
              <w:t>Mobile App, Automation System, Connectable Light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882196">
            <w:pPr>
              <w:rPr>
                <w:sz w:val="24"/>
              </w:rPr>
            </w:pPr>
            <w:r>
              <w:rPr>
                <w:sz w:val="24"/>
              </w:rPr>
              <w:t>Mobile App User: Wants to add light</w:t>
            </w:r>
            <w:r w:rsidR="002419AF">
              <w:rPr>
                <w:sz w:val="24"/>
              </w:rPr>
              <w:t xml:space="preserve"> to system. 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336947" w:rsidRDefault="00B80B48">
            <w:pPr>
              <w:rPr>
                <w:sz w:val="24"/>
              </w:rPr>
            </w:pPr>
            <w:r>
              <w:rPr>
                <w:sz w:val="24"/>
              </w:rPr>
              <w:t xml:space="preserve">Light is </w:t>
            </w:r>
            <w:r w:rsidR="004E5C08">
              <w:rPr>
                <w:sz w:val="24"/>
              </w:rPr>
              <w:t xml:space="preserve">plugged in 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336947" w:rsidRDefault="006F420F">
            <w:pPr>
              <w:rPr>
                <w:sz w:val="24"/>
              </w:rPr>
            </w:pPr>
            <w:r>
              <w:rPr>
                <w:sz w:val="24"/>
              </w:rPr>
              <w:t>Light has been added to system and can be controlled through the app and by proxmity detection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336947" w:rsidRDefault="004971F2">
            <w:pPr>
              <w:rPr>
                <w:sz w:val="24"/>
              </w:rPr>
            </w:pPr>
            <w:r>
              <w:rPr>
                <w:sz w:val="24"/>
              </w:rPr>
              <w:t xml:space="preserve">Light is not added to system and returns to precondition state. </w:t>
            </w:r>
            <w:r w:rsidR="00BA0C5A">
              <w:rPr>
                <w:sz w:val="24"/>
              </w:rPr>
              <w:br/>
            </w:r>
          </w:p>
        </w:tc>
      </w:tr>
    </w:tbl>
    <w:p w:rsidR="00336947" w:rsidRDefault="00336947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336947" w:rsidTr="007766C5">
        <w:tc>
          <w:tcPr>
            <w:tcW w:w="10289" w:type="dxa"/>
            <w:gridSpan w:val="2"/>
          </w:tcPr>
          <w:p w:rsidR="00336947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336947" w:rsidTr="007766C5">
        <w:tc>
          <w:tcPr>
            <w:tcW w:w="828" w:type="dxa"/>
          </w:tcPr>
          <w:p w:rsidR="0033694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336947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336947" w:rsidTr="007766C5">
        <w:tc>
          <w:tcPr>
            <w:tcW w:w="828" w:type="dxa"/>
          </w:tcPr>
          <w:p w:rsidR="00336947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336947" w:rsidRDefault="00E164E9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User plugs in light and connects it to the network (method TBD) </w:t>
            </w:r>
          </w:p>
        </w:tc>
      </w:tr>
      <w:tr w:rsidR="00336947" w:rsidTr="007766C5">
        <w:tc>
          <w:tcPr>
            <w:tcW w:w="828" w:type="dxa"/>
          </w:tcPr>
          <w:p w:rsidR="00336947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336947" w:rsidRDefault="00A17CF9" w:rsidP="00FA4678">
            <w:pPr>
              <w:rPr>
                <w:sz w:val="24"/>
              </w:rPr>
            </w:pPr>
            <w:r>
              <w:rPr>
                <w:sz w:val="24"/>
              </w:rPr>
              <w:t>User enters light discovery mode on app.</w:t>
            </w:r>
          </w:p>
        </w:tc>
      </w:tr>
      <w:tr w:rsidR="00336947" w:rsidTr="007766C5">
        <w:tc>
          <w:tcPr>
            <w:tcW w:w="828" w:type="dxa"/>
          </w:tcPr>
          <w:p w:rsidR="00336947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336947" w:rsidRDefault="00A17CF9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System identifies not set up light and presents it to the user. </w:t>
            </w:r>
          </w:p>
        </w:tc>
      </w:tr>
      <w:tr w:rsidR="00336947" w:rsidTr="007766C5">
        <w:tc>
          <w:tcPr>
            <w:tcW w:w="828" w:type="dxa"/>
          </w:tcPr>
          <w:p w:rsidR="00336947" w:rsidRDefault="00A17CF9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A17CF9" w:rsidRDefault="00A17CF9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User selects light and gives it a name and room. </w:t>
            </w:r>
          </w:p>
        </w:tc>
      </w:tr>
      <w:tr w:rsidR="00A17CF9" w:rsidTr="007766C5">
        <w:tc>
          <w:tcPr>
            <w:tcW w:w="828" w:type="dxa"/>
          </w:tcPr>
          <w:p w:rsidR="00A17CF9" w:rsidRDefault="00A17CF9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A17CF9" w:rsidRDefault="00357C92" w:rsidP="00FA4678">
            <w:pPr>
              <w:rPr>
                <w:sz w:val="24"/>
              </w:rPr>
            </w:pPr>
            <w:r>
              <w:rPr>
                <w:sz w:val="24"/>
              </w:rPr>
              <w:t>Server</w:t>
            </w:r>
            <w:r w:rsidR="00A17CF9">
              <w:rPr>
                <w:sz w:val="24"/>
              </w:rPr>
              <w:t xml:space="preserve"> registers light and adds it to the system.</w:t>
            </w:r>
            <w:r>
              <w:rPr>
                <w:sz w:val="24"/>
              </w:rPr>
              <w:t xml:space="preserve"> </w:t>
            </w:r>
          </w:p>
        </w:tc>
      </w:tr>
    </w:tbl>
    <w:p w:rsidR="00336947" w:rsidRDefault="00336947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336947" w:rsidTr="007766C5">
        <w:tc>
          <w:tcPr>
            <w:tcW w:w="10289" w:type="dxa"/>
            <w:gridSpan w:val="2"/>
          </w:tcPr>
          <w:p w:rsidR="00336947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336947" w:rsidTr="007766C5">
        <w:tc>
          <w:tcPr>
            <w:tcW w:w="828" w:type="dxa"/>
          </w:tcPr>
          <w:p w:rsidR="0033694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33694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00AA2" w:rsidTr="00E83DDD">
        <w:trPr>
          <w:trHeight w:val="639"/>
        </w:trPr>
        <w:tc>
          <w:tcPr>
            <w:tcW w:w="828" w:type="dxa"/>
          </w:tcPr>
          <w:p w:rsidR="00500AA2" w:rsidRPr="00CD636C" w:rsidRDefault="00500AA2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1a</w:t>
            </w:r>
          </w:p>
        </w:tc>
        <w:tc>
          <w:tcPr>
            <w:tcW w:w="9461" w:type="dxa"/>
          </w:tcPr>
          <w:p w:rsidR="00500AA2" w:rsidRDefault="00500AA2">
            <w:pPr>
              <w:rPr>
                <w:sz w:val="24"/>
              </w:rPr>
            </w:pPr>
            <w:r>
              <w:rPr>
                <w:sz w:val="24"/>
              </w:rPr>
              <w:t>Light fails to connect to network</w:t>
            </w:r>
          </w:p>
          <w:p w:rsidR="00500AA2" w:rsidRPr="00500AA2" w:rsidRDefault="00500AA2" w:rsidP="00500AA2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Inform user of error and prompt to try again</w:t>
            </w:r>
          </w:p>
        </w:tc>
      </w:tr>
      <w:tr w:rsidR="00E83DDD" w:rsidTr="00940572">
        <w:trPr>
          <w:trHeight w:val="1080"/>
        </w:trPr>
        <w:tc>
          <w:tcPr>
            <w:tcW w:w="828" w:type="dxa"/>
          </w:tcPr>
          <w:p w:rsidR="00E83DDD" w:rsidRDefault="00E83DDD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3a</w:t>
            </w:r>
          </w:p>
        </w:tc>
        <w:tc>
          <w:tcPr>
            <w:tcW w:w="9461" w:type="dxa"/>
          </w:tcPr>
          <w:p w:rsidR="00E83DDD" w:rsidRDefault="00E83DDD">
            <w:pPr>
              <w:rPr>
                <w:sz w:val="24"/>
              </w:rPr>
            </w:pPr>
            <w:r>
              <w:rPr>
                <w:sz w:val="24"/>
              </w:rPr>
              <w:t xml:space="preserve">System finds no lights </w:t>
            </w:r>
          </w:p>
          <w:p w:rsidR="00E83DDD" w:rsidRPr="00E83DDD" w:rsidRDefault="00E83DDD" w:rsidP="00E83DDD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Exit light discovery mode and tell user to retry</w:t>
            </w:r>
          </w:p>
        </w:tc>
      </w:tr>
      <w:tr w:rsidR="006631CD" w:rsidTr="00940572">
        <w:trPr>
          <w:trHeight w:val="1080"/>
        </w:trPr>
        <w:tc>
          <w:tcPr>
            <w:tcW w:w="828" w:type="dxa"/>
          </w:tcPr>
          <w:p w:rsidR="006631CD" w:rsidRDefault="006631CD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4a</w:t>
            </w:r>
          </w:p>
        </w:tc>
        <w:tc>
          <w:tcPr>
            <w:tcW w:w="9461" w:type="dxa"/>
          </w:tcPr>
          <w:p w:rsidR="006631CD" w:rsidRDefault="006631CD">
            <w:pPr>
              <w:rPr>
                <w:sz w:val="24"/>
              </w:rPr>
            </w:pPr>
            <w:r>
              <w:rPr>
                <w:sz w:val="24"/>
              </w:rPr>
              <w:t xml:space="preserve">User enters invalid name/room </w:t>
            </w:r>
          </w:p>
          <w:p w:rsidR="006631CD" w:rsidRPr="006631CD" w:rsidRDefault="006631CD" w:rsidP="006631CD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Tell user to enter valid name/room</w:t>
            </w:r>
          </w:p>
        </w:tc>
      </w:tr>
    </w:tbl>
    <w:p w:rsidR="00336947" w:rsidRDefault="00336947"/>
    <w:p w:rsidR="00336947" w:rsidRDefault="0033694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336947" w:rsidTr="007766C5">
        <w:tc>
          <w:tcPr>
            <w:tcW w:w="10272" w:type="dxa"/>
            <w:gridSpan w:val="2"/>
          </w:tcPr>
          <w:p w:rsidR="00336947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336947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336947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336947" w:rsidRPr="009635ED" w:rsidRDefault="009635ED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336947" w:rsidRDefault="00C03234" w:rsidP="00A55E43">
            <w:pPr>
              <w:rPr>
                <w:sz w:val="24"/>
              </w:rPr>
            </w:pPr>
            <w:r>
              <w:rPr>
                <w:sz w:val="24"/>
              </w:rPr>
              <w:t xml:space="preserve">Light needs simple way to connect to the network </w:t>
            </w:r>
          </w:p>
        </w:tc>
      </w:tr>
    </w:tbl>
    <w:p w:rsidR="00336947" w:rsidRDefault="0033694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Pr="00AE2194" w:rsidRDefault="00AE2194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A55E43" w:rsidRDefault="00AE2194" w:rsidP="004172CB">
            <w:pPr>
              <w:rPr>
                <w:sz w:val="24"/>
              </w:rPr>
            </w:pPr>
            <w:r>
              <w:rPr>
                <w:sz w:val="24"/>
              </w:rPr>
              <w:t>Light is controlled by Raspberry Pi</w:t>
            </w:r>
          </w:p>
        </w:tc>
      </w:tr>
    </w:tbl>
    <w:p w:rsidR="00336947" w:rsidRDefault="00336947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6479EE">
        <w:t>Few times, almost all done at beginning of home system set up.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336947" w:rsidTr="007766C5">
        <w:tc>
          <w:tcPr>
            <w:tcW w:w="10272" w:type="dxa"/>
            <w:gridSpan w:val="2"/>
          </w:tcPr>
          <w:p w:rsidR="00336947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336947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336947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336947" w:rsidRPr="004017E2" w:rsidRDefault="004017E2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336947" w:rsidRDefault="004017E2">
            <w:pPr>
              <w:rPr>
                <w:sz w:val="24"/>
              </w:rPr>
            </w:pPr>
            <w:r>
              <w:rPr>
                <w:sz w:val="24"/>
              </w:rPr>
              <w:t xml:space="preserve">Method of connecting light to the network </w:t>
            </w:r>
            <w:r w:rsidR="00F5607F">
              <w:rPr>
                <w:sz w:val="24"/>
              </w:rPr>
              <w:t>will be decided in a later revision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579" w:rsidRDefault="00A40579">
      <w:r>
        <w:separator/>
      </w:r>
    </w:p>
  </w:endnote>
  <w:endnote w:type="continuationSeparator" w:id="0">
    <w:p w:rsidR="00A40579" w:rsidRDefault="00A4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947" w:rsidRDefault="00336947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336947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9D249E">
      <w:rPr>
        <w:color w:val="000000"/>
        <w:sz w:val="24"/>
      </w:rPr>
      <w:t>9/25/2017 8:22:00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4C7D48">
      <w:rPr>
        <w:rStyle w:val="PageNumber"/>
        <w:color w:val="000000"/>
      </w:rPr>
      <w:t>1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4C7D48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579" w:rsidRDefault="00A40579">
      <w:r>
        <w:separator/>
      </w:r>
    </w:p>
  </w:footnote>
  <w:footnote w:type="continuationSeparator" w:id="0">
    <w:p w:rsidR="00A40579" w:rsidRDefault="00A40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49E" w:rsidRPr="007766C5" w:rsidRDefault="009D249E" w:rsidP="009D249E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>
      <w:rPr>
        <w:color w:val="000000"/>
      </w:rPr>
      <w:t>Group 5: Home Automation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9D249E">
      <w:rPr>
        <w:color w:val="000000"/>
      </w:rPr>
      <w:t>9/25/2017</w:t>
    </w:r>
    <w:r w:rsidRPr="007766C5">
      <w:rPr>
        <w:color w:val="000000"/>
      </w:rPr>
      <w:fldChar w:fldCharType="end"/>
    </w:r>
  </w:p>
  <w:p w:rsidR="00336947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336947" w:rsidRDefault="00336947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41110"/>
    <w:multiLevelType w:val="hybridMultilevel"/>
    <w:tmpl w:val="B3F09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851EFC"/>
    <w:multiLevelType w:val="hybridMultilevel"/>
    <w:tmpl w:val="09F8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1C1F8A"/>
    <w:multiLevelType w:val="hybridMultilevel"/>
    <w:tmpl w:val="5AD654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F46316"/>
    <w:multiLevelType w:val="hybridMultilevel"/>
    <w:tmpl w:val="25EE8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8A"/>
    <w:rsid w:val="002419AF"/>
    <w:rsid w:val="002A1D3C"/>
    <w:rsid w:val="002C13D2"/>
    <w:rsid w:val="00336947"/>
    <w:rsid w:val="00357C92"/>
    <w:rsid w:val="003A4EFD"/>
    <w:rsid w:val="003D6C51"/>
    <w:rsid w:val="003F0C8A"/>
    <w:rsid w:val="004017E2"/>
    <w:rsid w:val="004172CB"/>
    <w:rsid w:val="004971F2"/>
    <w:rsid w:val="004C7D48"/>
    <w:rsid w:val="004E5C08"/>
    <w:rsid w:val="00500AA2"/>
    <w:rsid w:val="005938CE"/>
    <w:rsid w:val="006479EE"/>
    <w:rsid w:val="006631CD"/>
    <w:rsid w:val="006C78FC"/>
    <w:rsid w:val="006F420F"/>
    <w:rsid w:val="007766C5"/>
    <w:rsid w:val="00845889"/>
    <w:rsid w:val="00856DAC"/>
    <w:rsid w:val="00882196"/>
    <w:rsid w:val="009635ED"/>
    <w:rsid w:val="009D249E"/>
    <w:rsid w:val="009F3F89"/>
    <w:rsid w:val="00A17CF9"/>
    <w:rsid w:val="00A40579"/>
    <w:rsid w:val="00A55E43"/>
    <w:rsid w:val="00AD17F0"/>
    <w:rsid w:val="00AE2194"/>
    <w:rsid w:val="00B04A3B"/>
    <w:rsid w:val="00B80B48"/>
    <w:rsid w:val="00BA0C5A"/>
    <w:rsid w:val="00C03234"/>
    <w:rsid w:val="00CD636C"/>
    <w:rsid w:val="00D137EC"/>
    <w:rsid w:val="00E164E9"/>
    <w:rsid w:val="00E26D65"/>
    <w:rsid w:val="00E83DDD"/>
    <w:rsid w:val="00EE5312"/>
    <w:rsid w:val="00F5607F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FD927"/>
  <w14:defaultImageDpi w14:val="32767"/>
  <w15:chartTrackingRefBased/>
  <w15:docId w15:val="{5657B121-5F55-4C74-825A-8A6D013F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B0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Documents\Custom%20Office%20Template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UseCase_Larman.dotx</Template>
  <TotalTime>30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Michael Friend</dc:creator>
  <cp:keywords/>
  <cp:lastModifiedBy>Friend, Michael</cp:lastModifiedBy>
  <cp:revision>25</cp:revision>
  <cp:lastPrinted>1999-02-17T23:01:00Z</cp:lastPrinted>
  <dcterms:created xsi:type="dcterms:W3CDTF">2017-09-26T00:22:00Z</dcterms:created>
  <dcterms:modified xsi:type="dcterms:W3CDTF">2017-09-26T03:52:00Z</dcterms:modified>
</cp:coreProperties>
</file>